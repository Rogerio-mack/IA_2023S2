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E1B6" w14:textId="77777777" w:rsidR="00C401E4" w:rsidRPr="00FC5E0B" w:rsidRDefault="00C401E4" w:rsidP="00D41CD8">
      <w:pPr>
        <w:jc w:val="center"/>
        <w:outlineLvl w:val="0"/>
        <w:rPr>
          <w:rFonts w:ascii="Arial" w:hAnsi="Arial" w:cs="Arial"/>
          <w:b/>
          <w:sz w:val="20"/>
          <w:lang w:val="pt-PT"/>
        </w:rPr>
      </w:pPr>
    </w:p>
    <w:tbl>
      <w:tblPr>
        <w:tblW w:w="99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9"/>
        <w:gridCol w:w="2835"/>
        <w:gridCol w:w="3969"/>
      </w:tblGrid>
      <w:tr w:rsidR="001237BA" w:rsidRPr="00C401E4" w14:paraId="1821E9DF" w14:textId="77777777" w:rsidTr="008D05B8">
        <w:trPr>
          <w:cantSplit/>
          <w:trHeight w:val="320"/>
          <w:jc w:val="center"/>
        </w:trPr>
        <w:tc>
          <w:tcPr>
            <w:tcW w:w="9913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35F5C3" w14:textId="77777777" w:rsidR="001237BA" w:rsidRPr="000245C5" w:rsidRDefault="000245C5">
            <w:pPr>
              <w:rPr>
                <w:rFonts w:ascii="Arial" w:hAnsi="Arial" w:cs="Arial"/>
                <w:sz w:val="22"/>
                <w:szCs w:val="22"/>
              </w:rPr>
            </w:pPr>
            <w:r w:rsidRPr="000245C5">
              <w:rPr>
                <w:rFonts w:ascii="Arial" w:hAnsi="Arial" w:cs="Arial"/>
                <w:sz w:val="22"/>
                <w:szCs w:val="22"/>
              </w:rPr>
              <w:t xml:space="preserve">Componente Curricular: </w:t>
            </w:r>
            <w:r w:rsidR="00564E8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245C5">
              <w:rPr>
                <w:rFonts w:ascii="Arial" w:hAnsi="Arial" w:cs="Arial"/>
                <w:sz w:val="22"/>
                <w:szCs w:val="22"/>
              </w:rPr>
              <w:t xml:space="preserve">exclusivo de curso ( ) </w:t>
            </w:r>
            <w:r w:rsidR="003B069B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0245C5">
              <w:rPr>
                <w:rFonts w:ascii="Arial" w:hAnsi="Arial" w:cs="Arial"/>
                <w:sz w:val="22"/>
                <w:szCs w:val="22"/>
              </w:rPr>
              <w:t xml:space="preserve">Eixo Comum (X ) </w:t>
            </w: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0245C5">
              <w:rPr>
                <w:rFonts w:ascii="Arial" w:hAnsi="Arial" w:cs="Arial"/>
                <w:sz w:val="22"/>
                <w:szCs w:val="22"/>
              </w:rPr>
              <w:t>Eixo Universal ( )</w:t>
            </w:r>
          </w:p>
        </w:tc>
      </w:tr>
      <w:tr w:rsidR="00564E8A" w:rsidRPr="00C401E4" w14:paraId="7ABA1F4B" w14:textId="77777777" w:rsidTr="00564E8A">
        <w:trPr>
          <w:cantSplit/>
          <w:trHeight w:val="320"/>
          <w:jc w:val="center"/>
        </w:trPr>
        <w:tc>
          <w:tcPr>
            <w:tcW w:w="5944" w:type="dxa"/>
            <w:gridSpan w:val="2"/>
            <w:tcBorders>
              <w:left w:val="single" w:sz="8" w:space="0" w:color="auto"/>
            </w:tcBorders>
          </w:tcPr>
          <w:p w14:paraId="6815D40B" w14:textId="77777777" w:rsidR="00564E8A" w:rsidRDefault="00564E8A" w:rsidP="00564E8A">
            <w:r>
              <w:t xml:space="preserve">Curso: </w:t>
            </w:r>
          </w:p>
          <w:p w14:paraId="2874A781" w14:textId="77777777" w:rsidR="00564E8A" w:rsidRPr="000245C5" w:rsidRDefault="00D836E9" w:rsidP="00564E8A">
            <w:pPr>
              <w:rPr>
                <w:rFonts w:ascii="Arial" w:hAnsi="Arial" w:cs="Arial"/>
                <w:sz w:val="22"/>
                <w:szCs w:val="22"/>
              </w:rPr>
            </w:pPr>
            <w:r>
              <w:t>CIÊNCIA DA COMPUTAÇÃO</w:t>
            </w:r>
          </w:p>
        </w:tc>
        <w:tc>
          <w:tcPr>
            <w:tcW w:w="3969" w:type="dxa"/>
            <w:tcBorders>
              <w:right w:val="single" w:sz="8" w:space="0" w:color="auto"/>
            </w:tcBorders>
          </w:tcPr>
          <w:p w14:paraId="1E4ABCDB" w14:textId="77777777" w:rsidR="00564E8A" w:rsidRDefault="00564E8A" w:rsidP="006001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Núcleo Temático: </w:t>
            </w:r>
          </w:p>
          <w:p w14:paraId="343BF1DB" w14:textId="77777777" w:rsidR="00564E8A" w:rsidRPr="00C401E4" w:rsidRDefault="00564E8A" w:rsidP="006001BB">
            <w:pPr>
              <w:rPr>
                <w:rFonts w:ascii="Arial" w:hAnsi="Arial" w:cs="Arial"/>
                <w:sz w:val="22"/>
                <w:szCs w:val="22"/>
              </w:rPr>
            </w:pPr>
            <w:r w:rsidRPr="00564E8A">
              <w:rPr>
                <w:rFonts w:ascii="Arial" w:hAnsi="Arial" w:cs="Arial"/>
                <w:sz w:val="22"/>
                <w:szCs w:val="22"/>
              </w:rPr>
              <w:t>FUNDAMENTOS DE COMPUTAÇÃO</w:t>
            </w:r>
          </w:p>
        </w:tc>
      </w:tr>
      <w:tr w:rsidR="00261CE9" w:rsidRPr="00C401E4" w14:paraId="3E0195B9" w14:textId="77777777" w:rsidTr="00564E8A">
        <w:trPr>
          <w:cantSplit/>
          <w:trHeight w:val="320"/>
          <w:jc w:val="center"/>
        </w:trPr>
        <w:tc>
          <w:tcPr>
            <w:tcW w:w="5944" w:type="dxa"/>
            <w:gridSpan w:val="2"/>
            <w:tcBorders>
              <w:left w:val="single" w:sz="8" w:space="0" w:color="auto"/>
            </w:tcBorders>
          </w:tcPr>
          <w:p w14:paraId="514F7E0D" w14:textId="77777777" w:rsidR="00261CE9" w:rsidRPr="000245C5" w:rsidRDefault="00261CE9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OLE_LINK11"/>
            <w:bookmarkStart w:id="1" w:name="OLE_LINK12"/>
            <w:r w:rsidRPr="000245C5">
              <w:rPr>
                <w:rFonts w:ascii="Arial" w:hAnsi="Arial" w:cs="Arial"/>
                <w:sz w:val="22"/>
                <w:szCs w:val="22"/>
              </w:rPr>
              <w:t>Disciplina</w:t>
            </w:r>
            <w:r w:rsidR="007B779D" w:rsidRPr="000245C5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71A391A9" w14:textId="77777777" w:rsidR="00261CE9" w:rsidRPr="00AD1AA3" w:rsidRDefault="00D836E9" w:rsidP="00D41CD8">
            <w:pPr>
              <w:pStyle w:val="Heading8"/>
              <w:rPr>
                <w:rFonts w:cs="Arial"/>
                <w:color w:val="auto"/>
                <w:szCs w:val="22"/>
              </w:rPr>
            </w:pPr>
            <w:r w:rsidRPr="00AD1AA3">
              <w:rPr>
                <w:rFonts w:cs="Arial"/>
                <w:color w:val="auto"/>
                <w:szCs w:val="22"/>
              </w:rPr>
              <w:t>INTELIGÊNCIA ARTIFICIAL</w:t>
            </w:r>
            <w:r>
              <w:rPr>
                <w:rFonts w:cs="Arial"/>
                <w:color w:val="auto"/>
                <w:szCs w:val="22"/>
              </w:rPr>
              <w:t xml:space="preserve"> </w:t>
            </w:r>
          </w:p>
        </w:tc>
        <w:tc>
          <w:tcPr>
            <w:tcW w:w="3969" w:type="dxa"/>
            <w:tcBorders>
              <w:right w:val="single" w:sz="8" w:space="0" w:color="auto"/>
            </w:tcBorders>
          </w:tcPr>
          <w:p w14:paraId="2B17F18A" w14:textId="77777777" w:rsidR="007F071D" w:rsidRPr="007F071D" w:rsidRDefault="00261CE9" w:rsidP="006001BB">
            <w:pPr>
              <w:rPr>
                <w:rFonts w:ascii="Arial" w:hAnsi="Arial" w:cs="Arial"/>
                <w:sz w:val="22"/>
                <w:szCs w:val="22"/>
              </w:rPr>
            </w:pPr>
            <w:r w:rsidRPr="00C401E4">
              <w:rPr>
                <w:rFonts w:ascii="Arial" w:hAnsi="Arial" w:cs="Arial"/>
                <w:sz w:val="22"/>
                <w:szCs w:val="22"/>
              </w:rPr>
              <w:t xml:space="preserve">Código da </w:t>
            </w:r>
            <w:r w:rsidR="00564E8A">
              <w:rPr>
                <w:rFonts w:ascii="Arial" w:hAnsi="Arial" w:cs="Arial"/>
                <w:sz w:val="22"/>
                <w:szCs w:val="22"/>
              </w:rPr>
              <w:t>Componente</w:t>
            </w:r>
            <w:r w:rsidR="007B779D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5099F966" w14:textId="77777777" w:rsidR="00261CE9" w:rsidRPr="00564E8A" w:rsidRDefault="00DC51B1" w:rsidP="006001BB">
            <w:pPr>
              <w:rPr>
                <w:b/>
              </w:rPr>
            </w:pPr>
            <w:r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ENEC50534</w:t>
            </w:r>
          </w:p>
        </w:tc>
      </w:tr>
      <w:bookmarkEnd w:id="0"/>
      <w:bookmarkEnd w:id="1"/>
      <w:tr w:rsidR="00F77B7B" w:rsidRPr="00F77B7B" w14:paraId="7BBBF557" w14:textId="77777777" w:rsidTr="006001BB">
        <w:trPr>
          <w:cantSplit/>
          <w:trHeight w:val="320"/>
          <w:jc w:val="center"/>
        </w:trPr>
        <w:tc>
          <w:tcPr>
            <w:tcW w:w="3109" w:type="dxa"/>
            <w:tcBorders>
              <w:left w:val="single" w:sz="8" w:space="0" w:color="auto"/>
            </w:tcBorders>
            <w:vAlign w:val="center"/>
          </w:tcPr>
          <w:p w14:paraId="5DD9A19D" w14:textId="77777777" w:rsidR="009D049E" w:rsidRDefault="009D049E" w:rsidP="00555E65">
            <w:pPr>
              <w:spacing w:before="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049E">
              <w:rPr>
                <w:rFonts w:ascii="Arial" w:hAnsi="Arial" w:cs="Arial"/>
                <w:color w:val="000000"/>
                <w:sz w:val="22"/>
                <w:szCs w:val="22"/>
              </w:rPr>
              <w:t>Carga horária: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119E1D9" w14:textId="77777777" w:rsidR="009D049E" w:rsidRPr="009D049E" w:rsidRDefault="009D049E" w:rsidP="00555E65">
            <w:pPr>
              <w:spacing w:before="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04 ha</w:t>
            </w:r>
          </w:p>
        </w:tc>
        <w:tc>
          <w:tcPr>
            <w:tcW w:w="2835" w:type="dxa"/>
            <w:tcBorders>
              <w:left w:val="single" w:sz="8" w:space="0" w:color="auto"/>
            </w:tcBorders>
            <w:vAlign w:val="center"/>
          </w:tcPr>
          <w:p w14:paraId="58FA0531" w14:textId="77777777" w:rsidR="009D049E" w:rsidRDefault="009D049E" w:rsidP="00EA7DB5">
            <w:pPr>
              <w:spacing w:before="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( 02 ) Sala de Aula</w:t>
            </w:r>
          </w:p>
          <w:p w14:paraId="0AA60DF5" w14:textId="77777777" w:rsidR="009D049E" w:rsidRPr="00EA7DB5" w:rsidRDefault="009D049E" w:rsidP="00EA7DB5">
            <w:pPr>
              <w:spacing w:before="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049E">
              <w:rPr>
                <w:rFonts w:ascii="Arial" w:hAnsi="Arial" w:cs="Arial"/>
                <w:color w:val="000000"/>
                <w:sz w:val="22"/>
                <w:szCs w:val="22"/>
              </w:rPr>
              <w:t>( 02 ) EAD</w:t>
            </w:r>
          </w:p>
        </w:tc>
        <w:tc>
          <w:tcPr>
            <w:tcW w:w="3969" w:type="dxa"/>
            <w:tcBorders>
              <w:right w:val="single" w:sz="8" w:space="0" w:color="auto"/>
            </w:tcBorders>
            <w:vAlign w:val="center"/>
          </w:tcPr>
          <w:p w14:paraId="1F723730" w14:textId="5FE21636" w:rsidR="009D049E" w:rsidRPr="00F77B7B" w:rsidRDefault="009D049E" w:rsidP="006001B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F77B7B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Etapa: 7ª.</w:t>
            </w:r>
            <w:r w:rsidR="00D6577F" w:rsidRPr="00F77B7B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:</w:t>
            </w:r>
            <w:r w:rsidR="00743B5A" w:rsidRPr="00F77B7B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A5084A" w:rsidRPr="00F77B7B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7</w:t>
            </w:r>
            <w:r w:rsidR="00D6577F" w:rsidRPr="00F77B7B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G / </w:t>
            </w:r>
            <w:r w:rsidR="00F77B7B" w:rsidRPr="00F77B7B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7J</w:t>
            </w:r>
            <w:r w:rsidR="00C10712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/</w:t>
            </w:r>
            <w:r w:rsidR="00F77B7B" w:rsidRPr="00F77B7B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D6577F" w:rsidRPr="00F77B7B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7H / 7N</w:t>
            </w:r>
          </w:p>
        </w:tc>
      </w:tr>
      <w:tr w:rsidR="009D049E" w:rsidRPr="00C401E4" w14:paraId="419A5C91" w14:textId="77777777" w:rsidTr="00564E8A">
        <w:trPr>
          <w:cantSplit/>
          <w:trHeight w:val="320"/>
          <w:jc w:val="center"/>
        </w:trPr>
        <w:tc>
          <w:tcPr>
            <w:tcW w:w="5944" w:type="dxa"/>
            <w:gridSpan w:val="2"/>
            <w:tcBorders>
              <w:left w:val="single" w:sz="8" w:space="0" w:color="auto"/>
            </w:tcBorders>
            <w:vAlign w:val="center"/>
          </w:tcPr>
          <w:p w14:paraId="04E76A56" w14:textId="2C40D628" w:rsidR="00D6577F" w:rsidRDefault="009D049E" w:rsidP="00C10712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F32A99">
              <w:rPr>
                <w:rFonts w:ascii="Arial" w:hAnsi="Arial" w:cs="Arial"/>
                <w:sz w:val="22"/>
                <w:szCs w:val="22"/>
              </w:rPr>
              <w:t>Professor</w:t>
            </w:r>
            <w:r w:rsidR="002C01B6" w:rsidRPr="00F32A99">
              <w:rPr>
                <w:rFonts w:ascii="Arial" w:hAnsi="Arial" w:cs="Arial"/>
                <w:sz w:val="22"/>
                <w:szCs w:val="22"/>
              </w:rPr>
              <w:t>es</w:t>
            </w:r>
            <w:r w:rsidRPr="00F32A99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3CE7053D" w14:textId="77777777" w:rsidR="009D049E" w:rsidRDefault="009D049E" w:rsidP="00555E65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Orlando Bisacchi Coelho</w:t>
            </w:r>
          </w:p>
          <w:p w14:paraId="032614FB" w14:textId="77777777" w:rsidR="00C72193" w:rsidRDefault="00C72193" w:rsidP="00555E65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Roberto Cassio de Araujo</w:t>
            </w:r>
          </w:p>
          <w:p w14:paraId="05C0BE25" w14:textId="4438CE81" w:rsidR="00C10712" w:rsidRPr="00C72193" w:rsidRDefault="00C10712" w:rsidP="00555E65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Rog</w:t>
            </w:r>
            <w:r w:rsidR="00123855">
              <w:rPr>
                <w:rFonts w:ascii="Arial" w:hAnsi="Arial" w:cs="Arial"/>
                <w:sz w:val="22"/>
                <w:szCs w:val="22"/>
              </w:rPr>
              <w:t>é</w:t>
            </w:r>
            <w:r>
              <w:rPr>
                <w:rFonts w:ascii="Arial" w:hAnsi="Arial" w:cs="Arial"/>
                <w:sz w:val="22"/>
                <w:szCs w:val="22"/>
              </w:rPr>
              <w:t xml:space="preserve">rio </w:t>
            </w:r>
            <w:r w:rsidR="00123855">
              <w:rPr>
                <w:rFonts w:ascii="Arial" w:hAnsi="Arial" w:cs="Arial"/>
                <w:sz w:val="22"/>
                <w:szCs w:val="22"/>
              </w:rPr>
              <w:t>de Oliveira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4B41C5" w14:textId="77777777" w:rsidR="002E0865" w:rsidRPr="00E719B0" w:rsidRDefault="009D049E" w:rsidP="006001BB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E719B0">
              <w:rPr>
                <w:rFonts w:ascii="Arial" w:hAnsi="Arial" w:cs="Arial"/>
                <w:sz w:val="22"/>
                <w:szCs w:val="22"/>
              </w:rPr>
              <w:t>DRT</w:t>
            </w:r>
            <w:r w:rsidR="002C01B6" w:rsidRPr="00E719B0">
              <w:rPr>
                <w:rFonts w:ascii="Arial" w:hAnsi="Arial" w:cs="Arial"/>
                <w:sz w:val="22"/>
                <w:szCs w:val="22"/>
              </w:rPr>
              <w:t>s</w:t>
            </w:r>
            <w:r w:rsidRPr="00E719B0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72A903AC" w14:textId="77777777" w:rsidR="009D049E" w:rsidRPr="00E719B0" w:rsidRDefault="009D049E" w:rsidP="006001BB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E719B0">
              <w:rPr>
                <w:rFonts w:ascii="Arial" w:hAnsi="Arial" w:cs="Arial"/>
                <w:sz w:val="22"/>
                <w:szCs w:val="22"/>
              </w:rPr>
              <w:t>1123792</w:t>
            </w:r>
          </w:p>
          <w:p w14:paraId="6CA49E5B" w14:textId="77777777" w:rsidR="00C72193" w:rsidRPr="00E719B0" w:rsidRDefault="00C72193" w:rsidP="00C72193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E719B0">
              <w:rPr>
                <w:rFonts w:ascii="Arial" w:hAnsi="Arial" w:cs="Arial"/>
                <w:sz w:val="22"/>
                <w:szCs w:val="22"/>
              </w:rPr>
              <w:t>1121945</w:t>
            </w:r>
          </w:p>
          <w:p w14:paraId="58FECA0E" w14:textId="19C9814C" w:rsidR="00123855" w:rsidRPr="00123855" w:rsidRDefault="00E719B0" w:rsidP="00C72193">
            <w:pPr>
              <w:spacing w:before="60"/>
            </w:pPr>
            <w:r w:rsidRPr="00E719B0">
              <w:rPr>
                <w:rFonts w:ascii="Arial" w:hAnsi="Arial" w:cs="Arial"/>
                <w:sz w:val="22"/>
                <w:szCs w:val="22"/>
              </w:rPr>
              <w:t>1115665</w:t>
            </w:r>
          </w:p>
        </w:tc>
      </w:tr>
      <w:tr w:rsidR="00261CE9" w:rsidRPr="00C401E4" w14:paraId="2E6F48E0" w14:textId="77777777" w:rsidTr="00564E8A">
        <w:trPr>
          <w:cantSplit/>
          <w:trHeight w:val="425"/>
          <w:jc w:val="center"/>
        </w:trPr>
        <w:tc>
          <w:tcPr>
            <w:tcW w:w="5944" w:type="dxa"/>
            <w:gridSpan w:val="2"/>
            <w:tcBorders>
              <w:left w:val="single" w:sz="8" w:space="0" w:color="auto"/>
            </w:tcBorders>
          </w:tcPr>
          <w:p w14:paraId="59DE0C94" w14:textId="77777777" w:rsidR="00261CE9" w:rsidRPr="009D049E" w:rsidRDefault="00261CE9">
            <w:pPr>
              <w:rPr>
                <w:rFonts w:ascii="Arial" w:hAnsi="Arial" w:cs="Arial"/>
                <w:sz w:val="22"/>
                <w:szCs w:val="22"/>
              </w:rPr>
            </w:pPr>
            <w:bookmarkStart w:id="2" w:name="OLE_LINK9"/>
            <w:bookmarkStart w:id="3" w:name="OLE_LINK10"/>
            <w:bookmarkStart w:id="4" w:name="OLE_LINK7"/>
            <w:bookmarkStart w:id="5" w:name="OLE_LINK8"/>
            <w:bookmarkStart w:id="6" w:name="OLE_LINK5"/>
            <w:bookmarkStart w:id="7" w:name="OLE_LINK6"/>
            <w:r w:rsidRPr="009D049E">
              <w:rPr>
                <w:rFonts w:ascii="Arial" w:hAnsi="Arial" w:cs="Arial"/>
                <w:sz w:val="22"/>
                <w:szCs w:val="22"/>
              </w:rPr>
              <w:t>Carga horária</w:t>
            </w:r>
            <w:r w:rsidR="007B779D" w:rsidRPr="009D049E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bookmarkEnd w:id="2"/>
          <w:bookmarkEnd w:id="3"/>
          <w:p w14:paraId="369564CE" w14:textId="77777777" w:rsidR="00261CE9" w:rsidRPr="009D049E" w:rsidRDefault="009D049E" w:rsidP="00AD1AA3">
            <w:r w:rsidRPr="009D049E">
              <w:rPr>
                <w:rFonts w:ascii="Arial" w:hAnsi="Arial"/>
                <w:bCs/>
                <w:color w:val="000000"/>
                <w:sz w:val="22"/>
                <w:szCs w:val="22"/>
              </w:rPr>
              <w:t xml:space="preserve">38 </w:t>
            </w:r>
            <w:r w:rsidR="003B069B">
              <w:rPr>
                <w:rFonts w:ascii="Arial" w:hAnsi="Arial"/>
                <w:bCs/>
                <w:color w:val="000000"/>
                <w:sz w:val="22"/>
                <w:szCs w:val="22"/>
              </w:rPr>
              <w:t>Sala de Aula</w:t>
            </w:r>
            <w:r w:rsidR="00FA152F">
              <w:rPr>
                <w:rFonts w:ascii="Arial" w:hAnsi="Arial"/>
                <w:bCs/>
                <w:color w:val="000000"/>
                <w:sz w:val="22"/>
                <w:szCs w:val="22"/>
              </w:rPr>
              <w:t xml:space="preserve"> (síncrona)</w:t>
            </w:r>
            <w:r w:rsidRPr="009D049E">
              <w:rPr>
                <w:rFonts w:ascii="Arial" w:hAnsi="Arial"/>
                <w:bCs/>
                <w:color w:val="000000"/>
                <w:sz w:val="22"/>
                <w:szCs w:val="22"/>
              </w:rPr>
              <w:t xml:space="preserve">, 0 </w:t>
            </w:r>
            <w:r w:rsidR="003B069B">
              <w:rPr>
                <w:rFonts w:ascii="Arial" w:hAnsi="Arial"/>
                <w:bCs/>
                <w:color w:val="000000"/>
                <w:sz w:val="22"/>
                <w:szCs w:val="22"/>
              </w:rPr>
              <w:t>Laboratório</w:t>
            </w:r>
            <w:r w:rsidRPr="009D049E">
              <w:rPr>
                <w:rFonts w:ascii="Arial" w:hAnsi="Arial"/>
                <w:bCs/>
                <w:color w:val="000000"/>
                <w:sz w:val="22"/>
                <w:szCs w:val="22"/>
              </w:rPr>
              <w:t xml:space="preserve">, 38 </w:t>
            </w:r>
            <w:r w:rsidR="00AD1AA3" w:rsidRPr="009D049E">
              <w:rPr>
                <w:rFonts w:ascii="Arial" w:hAnsi="Arial"/>
                <w:bCs/>
                <w:color w:val="000000"/>
                <w:sz w:val="22"/>
                <w:szCs w:val="22"/>
              </w:rPr>
              <w:t>EaD</w:t>
            </w:r>
            <w:r w:rsidR="00E52AC1" w:rsidRPr="009D049E">
              <w:rPr>
                <w:rFonts w:ascii="Arial" w:hAnsi="Arial" w:cs="Arial"/>
                <w:sz w:val="22"/>
                <w:szCs w:val="22"/>
              </w:rPr>
              <w:tab/>
            </w:r>
            <w:bookmarkEnd w:id="4"/>
            <w:bookmarkEnd w:id="5"/>
          </w:p>
        </w:tc>
        <w:tc>
          <w:tcPr>
            <w:tcW w:w="3969" w:type="dxa"/>
            <w:tcBorders>
              <w:right w:val="single" w:sz="8" w:space="0" w:color="auto"/>
            </w:tcBorders>
          </w:tcPr>
          <w:p w14:paraId="1C4900EA" w14:textId="77777777" w:rsidR="00261CE9" w:rsidRPr="009D049E" w:rsidRDefault="00261CE9" w:rsidP="006001BB">
            <w:pPr>
              <w:rPr>
                <w:rFonts w:ascii="Arial" w:hAnsi="Arial" w:cs="Arial"/>
                <w:sz w:val="22"/>
                <w:szCs w:val="22"/>
              </w:rPr>
            </w:pPr>
            <w:r w:rsidRPr="009D049E">
              <w:rPr>
                <w:rFonts w:ascii="Arial" w:hAnsi="Arial" w:cs="Arial"/>
                <w:sz w:val="22"/>
                <w:szCs w:val="22"/>
              </w:rPr>
              <w:t>Semestre Letivo</w:t>
            </w:r>
            <w:r w:rsidR="007B779D" w:rsidRPr="009D049E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37B4CED3" w14:textId="77777777" w:rsidR="00261CE9" w:rsidRPr="009D049E" w:rsidRDefault="00416647" w:rsidP="006001BB">
            <w:r>
              <w:rPr>
                <w:rFonts w:ascii="Arial" w:hAnsi="Arial"/>
                <w:bCs/>
                <w:color w:val="000000"/>
                <w:sz w:val="22"/>
                <w:szCs w:val="22"/>
              </w:rPr>
              <w:t>2</w:t>
            </w:r>
            <w:r w:rsidR="00AD1AA3" w:rsidRPr="009D049E">
              <w:rPr>
                <w:rFonts w:ascii="Arial" w:hAnsi="Arial"/>
                <w:bCs/>
                <w:color w:val="000000"/>
                <w:sz w:val="22"/>
                <w:szCs w:val="22"/>
              </w:rPr>
              <w:t>ºSEM/20</w:t>
            </w:r>
            <w:r w:rsidR="00A5084A">
              <w:rPr>
                <w:rFonts w:ascii="Arial" w:hAnsi="Arial"/>
                <w:bCs/>
                <w:color w:val="000000"/>
                <w:sz w:val="22"/>
                <w:szCs w:val="22"/>
              </w:rPr>
              <w:t>2</w:t>
            </w:r>
            <w:r w:rsidR="00C72193">
              <w:rPr>
                <w:rFonts w:ascii="Arial" w:hAnsi="Arial"/>
                <w:bCs/>
                <w:color w:val="000000"/>
                <w:sz w:val="22"/>
                <w:szCs w:val="22"/>
              </w:rPr>
              <w:t>1</w:t>
            </w:r>
          </w:p>
        </w:tc>
      </w:tr>
      <w:bookmarkEnd w:id="6"/>
      <w:bookmarkEnd w:id="7"/>
      <w:tr w:rsidR="00261CE9" w:rsidRPr="00C401E4" w14:paraId="562AB501" w14:textId="77777777" w:rsidTr="008D05B8">
        <w:trPr>
          <w:cantSplit/>
          <w:trHeight w:val="320"/>
          <w:jc w:val="center"/>
        </w:trPr>
        <w:tc>
          <w:tcPr>
            <w:tcW w:w="991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7E4B7324" w14:textId="77777777" w:rsidR="0038175B" w:rsidRPr="00795004" w:rsidRDefault="00FF6DF2" w:rsidP="00AA1803">
            <w:pPr>
              <w:tabs>
                <w:tab w:val="left" w:pos="1172"/>
                <w:tab w:val="left" w:pos="1574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795004">
              <w:rPr>
                <w:rFonts w:ascii="Arial" w:hAnsi="Arial" w:cs="Arial"/>
                <w:sz w:val="22"/>
                <w:szCs w:val="22"/>
              </w:rPr>
              <w:t>Ementa</w:t>
            </w:r>
            <w:r w:rsidR="007B779D" w:rsidRPr="00795004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2F8D2E01" w14:textId="71366869" w:rsidR="000C4915" w:rsidRPr="00795004" w:rsidRDefault="006D1124" w:rsidP="00AA1803">
            <w:pPr>
              <w:rPr>
                <w:sz w:val="22"/>
                <w:szCs w:val="22"/>
              </w:rPr>
            </w:pPr>
            <w:r w:rsidRPr="00795004">
              <w:rPr>
                <w:rFonts w:ascii="Arial" w:hAnsi="Arial" w:cs="Arial"/>
                <w:color w:val="000000"/>
                <w:sz w:val="22"/>
                <w:szCs w:val="22"/>
              </w:rPr>
              <w:t>Inte</w:t>
            </w:r>
            <w:r w:rsidR="0096742F"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ligência Artificial: conceito; </w:t>
            </w:r>
            <w:r w:rsidR="00AA1803" w:rsidRPr="00795004">
              <w:rPr>
                <w:rFonts w:ascii="Arial" w:hAnsi="Arial" w:cs="Arial"/>
                <w:color w:val="000000"/>
                <w:sz w:val="22"/>
                <w:szCs w:val="22"/>
              </w:rPr>
              <w:t>breve história</w:t>
            </w:r>
            <w:r w:rsidR="0096742F"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 e principais paradigmas.</w:t>
            </w:r>
            <w:r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C10712"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Inteligência Artificial Clássica. </w:t>
            </w:r>
            <w:r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Conceito de </w:t>
            </w:r>
            <w:r w:rsidR="00795004" w:rsidRPr="00795004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prendizagem de </w:t>
            </w:r>
            <w:r w:rsidR="00795004" w:rsidRPr="00795004">
              <w:rPr>
                <w:rFonts w:ascii="Arial" w:hAnsi="Arial" w:cs="Arial"/>
                <w:color w:val="000000"/>
                <w:sz w:val="22"/>
                <w:szCs w:val="22"/>
              </w:rPr>
              <w:t>M</w:t>
            </w:r>
            <w:r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áquina e sua relação com a Ciência de Dados. O ecossistema computacional da Aprendizagem de Máquina. Tipos de Aprendizagem. Tarefas de Aprendizagem de Máquina. </w:t>
            </w:r>
            <w:r w:rsidRPr="00795004">
              <w:rPr>
                <w:rFonts w:ascii="Arial" w:hAnsi="Arial" w:cs="Arial"/>
                <w:i/>
                <w:color w:val="000000"/>
                <w:sz w:val="22"/>
                <w:szCs w:val="22"/>
              </w:rPr>
              <w:t>Overfitting</w:t>
            </w:r>
            <w:r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 w:rsidR="007E30FE"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Agrupamento. </w:t>
            </w:r>
            <w:r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Redução de Dimensionalidade. </w:t>
            </w:r>
            <w:r w:rsidR="009B0E36"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Associação. </w:t>
            </w:r>
            <w:r w:rsidRPr="00795004">
              <w:rPr>
                <w:rFonts w:ascii="Arial" w:hAnsi="Arial" w:cs="Arial"/>
                <w:color w:val="000000"/>
                <w:sz w:val="22"/>
                <w:szCs w:val="22"/>
              </w:rPr>
              <w:t>Árvore de Decisão</w:t>
            </w:r>
            <w:r w:rsidR="00652BC7"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 e </w:t>
            </w:r>
            <w:r w:rsidR="00652BC7" w:rsidRPr="00795004">
              <w:rPr>
                <w:rFonts w:ascii="Arial" w:hAnsi="Arial" w:cs="Arial"/>
                <w:i/>
                <w:color w:val="000000"/>
                <w:sz w:val="22"/>
                <w:szCs w:val="22"/>
              </w:rPr>
              <w:t>Random Forest</w:t>
            </w:r>
            <w:r w:rsidRPr="00795004">
              <w:rPr>
                <w:rFonts w:ascii="Arial" w:hAnsi="Arial" w:cs="Arial"/>
                <w:color w:val="000000"/>
                <w:sz w:val="22"/>
                <w:szCs w:val="22"/>
              </w:rPr>
              <w:t>. Regressão Linear e Logística.</w:t>
            </w:r>
            <w:r w:rsidR="000A1F81"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 Detecção de Anomalia.</w:t>
            </w:r>
            <w:r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795004">
              <w:rPr>
                <w:rFonts w:ascii="Arial" w:hAnsi="Arial" w:cs="Arial"/>
                <w:i/>
                <w:color w:val="000000"/>
                <w:sz w:val="22"/>
                <w:szCs w:val="22"/>
              </w:rPr>
              <w:t>Support Vector Machine</w:t>
            </w:r>
            <w:r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 w:rsidRPr="00795004">
              <w:rPr>
                <w:rFonts w:ascii="Arial" w:hAnsi="Arial" w:cs="Arial"/>
                <w:i/>
                <w:color w:val="000000"/>
                <w:sz w:val="22"/>
                <w:szCs w:val="22"/>
              </w:rPr>
              <w:t>Deep Learning</w:t>
            </w:r>
            <w:r w:rsidRPr="00795004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="00C72193"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3F6EBCA2" w14:textId="77777777" w:rsidR="00C72193" w:rsidRDefault="00C72193"/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FF6DF2" w:rsidRPr="00C401E4" w14:paraId="4B72675F" w14:textId="77777777" w:rsidTr="00F13680">
        <w:trPr>
          <w:cantSplit/>
          <w:trHeight w:val="427"/>
          <w:jc w:val="center"/>
        </w:trPr>
        <w:tc>
          <w:tcPr>
            <w:tcW w:w="9918" w:type="dxa"/>
            <w:tcBorders>
              <w:left w:val="single" w:sz="8" w:space="0" w:color="auto"/>
              <w:right w:val="single" w:sz="8" w:space="0" w:color="auto"/>
            </w:tcBorders>
          </w:tcPr>
          <w:p w14:paraId="16476174" w14:textId="77777777" w:rsidR="000C4915" w:rsidRPr="009D049E" w:rsidRDefault="00050BDD" w:rsidP="00FF6DF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br w:type="page"/>
            </w:r>
            <w:r w:rsidR="00FF6DF2" w:rsidRPr="009D049E">
              <w:rPr>
                <w:rFonts w:ascii="Arial" w:hAnsi="Arial" w:cs="Arial"/>
                <w:sz w:val="22"/>
                <w:szCs w:val="22"/>
              </w:rPr>
              <w:t>Objetivos</w:t>
            </w:r>
            <w:r w:rsidR="007B779D" w:rsidRPr="009D049E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8136ED">
              <w:rPr>
                <w:rFonts w:ascii="Arial" w:hAnsi="Arial" w:cs="Arial"/>
                <w:sz w:val="22"/>
                <w:szCs w:val="22"/>
              </w:rPr>
              <w:t>Preparar o aluno para que ele compreenda todo o processo da Inteligência Artificial focada em Aprendizagem de Dados e seja capaz de aplicar os principais algoritmos em problemas reais.</w:t>
            </w:r>
          </w:p>
        </w:tc>
      </w:tr>
    </w:tbl>
    <w:p w14:paraId="7EF4853E" w14:textId="77777777" w:rsidR="00A46198" w:rsidRDefault="00A46198">
      <w:r>
        <w:br w:type="page"/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4"/>
        <w:gridCol w:w="3268"/>
        <w:gridCol w:w="3336"/>
      </w:tblGrid>
      <w:tr w:rsidR="00FF6DF2" w:rsidRPr="00C401E4" w14:paraId="2375B225" w14:textId="77777777" w:rsidTr="00F13680">
        <w:trPr>
          <w:cantSplit/>
          <w:trHeight w:val="427"/>
          <w:jc w:val="center"/>
        </w:trPr>
        <w:tc>
          <w:tcPr>
            <w:tcW w:w="3314" w:type="dxa"/>
            <w:tcBorders>
              <w:left w:val="single" w:sz="8" w:space="0" w:color="auto"/>
              <w:right w:val="single" w:sz="8" w:space="0" w:color="auto"/>
            </w:tcBorders>
          </w:tcPr>
          <w:p w14:paraId="05A8A4A5" w14:textId="77777777" w:rsidR="00FF6DF2" w:rsidRDefault="00FF6DF2" w:rsidP="00FF6DF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Fatos e Conceitos</w:t>
            </w:r>
          </w:p>
        </w:tc>
        <w:tc>
          <w:tcPr>
            <w:tcW w:w="3268" w:type="dxa"/>
            <w:tcBorders>
              <w:left w:val="single" w:sz="8" w:space="0" w:color="auto"/>
              <w:right w:val="single" w:sz="8" w:space="0" w:color="auto"/>
            </w:tcBorders>
          </w:tcPr>
          <w:p w14:paraId="31C11101" w14:textId="77777777" w:rsidR="00FF6DF2" w:rsidRDefault="00FF6DF2" w:rsidP="00FF6DF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Procedimentos e Habilidades</w:t>
            </w:r>
          </w:p>
        </w:tc>
        <w:tc>
          <w:tcPr>
            <w:tcW w:w="3336" w:type="dxa"/>
            <w:tcBorders>
              <w:left w:val="single" w:sz="8" w:space="0" w:color="auto"/>
              <w:right w:val="single" w:sz="8" w:space="0" w:color="auto"/>
            </w:tcBorders>
          </w:tcPr>
          <w:p w14:paraId="56B61CA4" w14:textId="77777777" w:rsidR="008E1C21" w:rsidRDefault="00FF6DF2" w:rsidP="006501B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Atitudes, Normas e Valores</w:t>
            </w:r>
          </w:p>
        </w:tc>
      </w:tr>
      <w:tr w:rsidR="00FF6DF2" w:rsidRPr="00C401E4" w14:paraId="27CF3B90" w14:textId="77777777" w:rsidTr="00F13680">
        <w:trPr>
          <w:cantSplit/>
          <w:trHeight w:val="427"/>
          <w:jc w:val="center"/>
        </w:trPr>
        <w:tc>
          <w:tcPr>
            <w:tcW w:w="3314" w:type="dxa"/>
            <w:tcBorders>
              <w:left w:val="single" w:sz="8" w:space="0" w:color="auto"/>
              <w:right w:val="single" w:sz="8" w:space="0" w:color="auto"/>
            </w:tcBorders>
          </w:tcPr>
          <w:p w14:paraId="754004DD" w14:textId="77777777" w:rsidR="00962F64" w:rsidRDefault="00962F64" w:rsidP="00FF6DF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62F64">
              <w:rPr>
                <w:rFonts w:ascii="Arial" w:hAnsi="Arial" w:cs="Arial"/>
                <w:sz w:val="22"/>
                <w:szCs w:val="22"/>
              </w:rPr>
              <w:t xml:space="preserve">Conhecer </w:t>
            </w:r>
            <w:r w:rsidR="006E4C7D">
              <w:rPr>
                <w:rFonts w:ascii="Arial" w:hAnsi="Arial" w:cs="Arial"/>
                <w:sz w:val="22"/>
                <w:szCs w:val="22"/>
              </w:rPr>
              <w:t>as principais subáreas, paradigmas e técnicas da Inteligência Artificial</w:t>
            </w:r>
            <w:r w:rsidR="00A96308">
              <w:rPr>
                <w:rFonts w:ascii="Arial" w:hAnsi="Arial" w:cs="Arial"/>
                <w:sz w:val="22"/>
                <w:szCs w:val="22"/>
              </w:rPr>
              <w:t xml:space="preserve"> e da</w:t>
            </w:r>
            <w:r w:rsidR="00AA1D08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8" w:name="OLE_LINK13"/>
            <w:bookmarkStart w:id="9" w:name="OLE_LINK14"/>
            <w:r w:rsidR="00AA1D08">
              <w:rPr>
                <w:rFonts w:ascii="Arial" w:hAnsi="Arial" w:cs="Arial"/>
                <w:sz w:val="22"/>
                <w:szCs w:val="22"/>
              </w:rPr>
              <w:t>Aprendizagem de Máquina</w:t>
            </w:r>
            <w:bookmarkEnd w:id="8"/>
            <w:bookmarkEnd w:id="9"/>
            <w:r w:rsidRPr="00962F64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340780CE" w14:textId="77777777" w:rsidR="00962F64" w:rsidRDefault="00962F64" w:rsidP="006E4C7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62F64">
              <w:rPr>
                <w:rFonts w:ascii="Arial" w:hAnsi="Arial" w:cs="Arial"/>
                <w:sz w:val="22"/>
                <w:szCs w:val="22"/>
              </w:rPr>
              <w:t xml:space="preserve">Travar contato com uma série de aplicações das técnicas de </w:t>
            </w:r>
            <w:r w:rsidR="00AA1D08" w:rsidRPr="00AA1D08">
              <w:rPr>
                <w:rFonts w:ascii="Arial" w:hAnsi="Arial" w:cs="Arial"/>
                <w:sz w:val="22"/>
                <w:szCs w:val="22"/>
              </w:rPr>
              <w:t xml:space="preserve">Aprendizagem de Máquina </w:t>
            </w:r>
            <w:r w:rsidRPr="00962F64">
              <w:rPr>
                <w:rFonts w:ascii="Arial" w:hAnsi="Arial" w:cs="Arial"/>
                <w:sz w:val="22"/>
                <w:szCs w:val="22"/>
              </w:rPr>
              <w:t xml:space="preserve">a problemas </w:t>
            </w:r>
            <w:r w:rsidR="006E4C7D">
              <w:rPr>
                <w:rFonts w:ascii="Arial" w:hAnsi="Arial" w:cs="Arial"/>
                <w:sz w:val="22"/>
                <w:szCs w:val="22"/>
              </w:rPr>
              <w:t xml:space="preserve">concretos </w:t>
            </w:r>
            <w:r w:rsidRPr="00962F64">
              <w:rPr>
                <w:rFonts w:ascii="Arial" w:hAnsi="Arial" w:cs="Arial"/>
                <w:sz w:val="22"/>
                <w:szCs w:val="22"/>
              </w:rPr>
              <w:t>encontrados nas organizações.</w:t>
            </w:r>
          </w:p>
          <w:p w14:paraId="1EE535AE" w14:textId="77777777" w:rsidR="006F6B7C" w:rsidRDefault="006F6B7C" w:rsidP="006E4C7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F6B7C">
              <w:rPr>
                <w:rFonts w:ascii="Arial" w:hAnsi="Arial" w:cs="Arial"/>
                <w:sz w:val="22"/>
                <w:szCs w:val="22"/>
              </w:rPr>
              <w:t xml:space="preserve">Ter contato com </w:t>
            </w:r>
            <w:bookmarkStart w:id="10" w:name="OLE_LINK15"/>
            <w:bookmarkStart w:id="11" w:name="OLE_LINK16"/>
            <w:r w:rsidR="00AA1D08">
              <w:rPr>
                <w:rFonts w:ascii="Arial" w:hAnsi="Arial" w:cs="Arial"/>
                <w:sz w:val="22"/>
                <w:szCs w:val="22"/>
              </w:rPr>
              <w:t xml:space="preserve">o ecossistema computacional contemporâneo  para </w:t>
            </w:r>
            <w:r w:rsidR="00AA1D08" w:rsidRPr="00AA1D08">
              <w:rPr>
                <w:rFonts w:ascii="Arial" w:hAnsi="Arial" w:cs="Arial"/>
                <w:sz w:val="22"/>
                <w:szCs w:val="22"/>
              </w:rPr>
              <w:t>Aprendizagem de Máquina</w:t>
            </w:r>
            <w:bookmarkEnd w:id="10"/>
            <w:bookmarkEnd w:id="11"/>
            <w:r w:rsidRPr="006F6B7C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268" w:type="dxa"/>
            <w:tcBorders>
              <w:left w:val="single" w:sz="8" w:space="0" w:color="auto"/>
              <w:right w:val="single" w:sz="8" w:space="0" w:color="auto"/>
            </w:tcBorders>
          </w:tcPr>
          <w:p w14:paraId="5A491BB1" w14:textId="77777777" w:rsidR="00724DAC" w:rsidRDefault="00724DAC" w:rsidP="00724DA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bookmarkStart w:id="12" w:name="OLE_LINK70"/>
            <w:bookmarkStart w:id="13" w:name="OLE_LINK71"/>
            <w:r w:rsidRPr="00724DAC">
              <w:rPr>
                <w:rFonts w:ascii="Arial" w:hAnsi="Arial" w:cs="Arial"/>
                <w:sz w:val="22"/>
                <w:szCs w:val="22"/>
              </w:rPr>
              <w:t xml:space="preserve">Desenvolver a capacidade de reconhecer oportunidades de aplicação das técnicas de </w:t>
            </w:r>
            <w:r w:rsidR="006E4C7D">
              <w:rPr>
                <w:rFonts w:ascii="Arial" w:hAnsi="Arial" w:cs="Arial"/>
                <w:sz w:val="22"/>
                <w:szCs w:val="22"/>
              </w:rPr>
              <w:t>Inteligência Artificial</w:t>
            </w:r>
            <w:r w:rsidR="006E4C7D" w:rsidRPr="00962F64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14" w:name="OLE_LINK17"/>
            <w:bookmarkStart w:id="15" w:name="OLE_LINK18"/>
            <w:r w:rsidR="00AA1D08">
              <w:rPr>
                <w:rFonts w:ascii="Arial" w:hAnsi="Arial" w:cs="Arial"/>
                <w:sz w:val="22"/>
                <w:szCs w:val="22"/>
              </w:rPr>
              <w:t xml:space="preserve">e </w:t>
            </w:r>
            <w:r w:rsidR="00AA1D08" w:rsidRPr="00AA1D08">
              <w:rPr>
                <w:rFonts w:ascii="Arial" w:hAnsi="Arial" w:cs="Arial"/>
                <w:sz w:val="22"/>
                <w:szCs w:val="22"/>
              </w:rPr>
              <w:t xml:space="preserve">Aprendizagem de Máquina </w:t>
            </w:r>
            <w:bookmarkEnd w:id="14"/>
            <w:bookmarkEnd w:id="15"/>
            <w:r w:rsidRPr="00724DAC">
              <w:rPr>
                <w:rFonts w:ascii="Arial" w:hAnsi="Arial" w:cs="Arial"/>
                <w:sz w:val="22"/>
                <w:szCs w:val="22"/>
              </w:rPr>
              <w:t xml:space="preserve">a problemas </w:t>
            </w:r>
            <w:r>
              <w:rPr>
                <w:rFonts w:ascii="Arial" w:hAnsi="Arial" w:cs="Arial"/>
                <w:sz w:val="22"/>
                <w:szCs w:val="22"/>
              </w:rPr>
              <w:t>de pesquisa e desenvolvimento</w:t>
            </w:r>
            <w:bookmarkEnd w:id="12"/>
            <w:bookmarkEnd w:id="13"/>
            <w:r w:rsidRPr="00724DAC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41B83A14" w14:textId="77777777" w:rsidR="00724DAC" w:rsidRPr="00724DAC" w:rsidRDefault="00724DAC" w:rsidP="00724DA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724DAC">
              <w:rPr>
                <w:rFonts w:ascii="Arial" w:hAnsi="Arial" w:cs="Arial"/>
                <w:sz w:val="22"/>
                <w:szCs w:val="22"/>
              </w:rPr>
              <w:t xml:space="preserve">Ser capaz </w:t>
            </w:r>
            <w:r w:rsidR="00B05D45"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Pr="00724DAC">
              <w:rPr>
                <w:rFonts w:ascii="Arial" w:hAnsi="Arial" w:cs="Arial"/>
                <w:sz w:val="22"/>
                <w:szCs w:val="22"/>
              </w:rPr>
              <w:t>modelar um dado problema de for</w:t>
            </w:r>
            <w:r w:rsidR="003B3C30">
              <w:rPr>
                <w:rFonts w:ascii="Arial" w:hAnsi="Arial" w:cs="Arial"/>
                <w:sz w:val="22"/>
                <w:szCs w:val="22"/>
              </w:rPr>
              <w:t xml:space="preserve">ma a torná-lo tratável através </w:t>
            </w:r>
            <w:r w:rsidRPr="00724DAC">
              <w:rPr>
                <w:rFonts w:ascii="Arial" w:hAnsi="Arial" w:cs="Arial"/>
                <w:sz w:val="22"/>
                <w:szCs w:val="22"/>
              </w:rPr>
              <w:t xml:space="preserve">de métodos </w:t>
            </w:r>
            <w:r w:rsidR="006E4C7D">
              <w:rPr>
                <w:rFonts w:ascii="Arial" w:hAnsi="Arial" w:cs="Arial"/>
                <w:sz w:val="22"/>
                <w:szCs w:val="22"/>
              </w:rPr>
              <w:t xml:space="preserve">e técnicas </w:t>
            </w:r>
            <w:r w:rsidRPr="00724DAC"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="00AA1D08" w:rsidRPr="00AA1D08">
              <w:rPr>
                <w:rFonts w:ascii="Arial" w:hAnsi="Arial" w:cs="Arial"/>
                <w:sz w:val="22"/>
                <w:szCs w:val="22"/>
              </w:rPr>
              <w:t>Aprendizagem de Máquina</w:t>
            </w:r>
            <w:r w:rsidRPr="00724DAC">
              <w:rPr>
                <w:rFonts w:ascii="Arial" w:hAnsi="Arial" w:cs="Arial"/>
                <w:sz w:val="22"/>
                <w:szCs w:val="22"/>
              </w:rPr>
              <w:t xml:space="preserve">, identificando </w:t>
            </w:r>
            <w:r w:rsidR="007E4214">
              <w:rPr>
                <w:rFonts w:ascii="Arial" w:hAnsi="Arial" w:cs="Arial"/>
                <w:sz w:val="22"/>
                <w:szCs w:val="22"/>
              </w:rPr>
              <w:t>as abordagens</w:t>
            </w:r>
            <w:r w:rsidR="006E4C7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24DAC">
              <w:rPr>
                <w:rFonts w:ascii="Arial" w:hAnsi="Arial" w:cs="Arial"/>
                <w:sz w:val="22"/>
                <w:szCs w:val="22"/>
              </w:rPr>
              <w:t xml:space="preserve">que </w:t>
            </w:r>
            <w:r w:rsidR="006E4C7D">
              <w:rPr>
                <w:rFonts w:ascii="Arial" w:hAnsi="Arial" w:cs="Arial"/>
                <w:sz w:val="22"/>
                <w:szCs w:val="22"/>
              </w:rPr>
              <w:t>podem eventualmente ser usada</w:t>
            </w:r>
            <w:r w:rsidRPr="00724DAC">
              <w:rPr>
                <w:rFonts w:ascii="Arial" w:hAnsi="Arial" w:cs="Arial"/>
                <w:sz w:val="22"/>
                <w:szCs w:val="22"/>
              </w:rPr>
              <w:t xml:space="preserve">s na sua resolução. </w:t>
            </w:r>
          </w:p>
          <w:p w14:paraId="5398F6DE" w14:textId="77777777" w:rsidR="00724DAC" w:rsidRDefault="00724DAC" w:rsidP="00724DA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B7B0E">
              <w:rPr>
                <w:rFonts w:ascii="Arial" w:hAnsi="Arial" w:cs="Arial"/>
                <w:sz w:val="22"/>
                <w:szCs w:val="22"/>
              </w:rPr>
              <w:t xml:space="preserve">Estar apto a implementar protótipos de soluções baseadas nessas técnicas computacionais.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E43882D" w14:textId="77777777" w:rsidR="00FF6DF2" w:rsidRDefault="00724DAC" w:rsidP="00EB7B0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Saber</w:t>
            </w:r>
            <w:r w:rsidRPr="00724DAC">
              <w:rPr>
                <w:rFonts w:ascii="Arial" w:hAnsi="Arial" w:cs="Arial"/>
                <w:sz w:val="22"/>
                <w:szCs w:val="22"/>
              </w:rPr>
              <w:t xml:space="preserve"> usar </w:t>
            </w:r>
            <w:r w:rsidR="00AA1D08" w:rsidRPr="00AA1D08">
              <w:rPr>
                <w:rFonts w:ascii="Arial" w:hAnsi="Arial" w:cs="Arial"/>
                <w:sz w:val="22"/>
                <w:szCs w:val="22"/>
              </w:rPr>
              <w:t xml:space="preserve">o ecossistema computacional </w:t>
            </w:r>
            <w:r w:rsidR="00AA1D08">
              <w:rPr>
                <w:rFonts w:ascii="Arial" w:hAnsi="Arial" w:cs="Arial"/>
                <w:sz w:val="22"/>
                <w:szCs w:val="22"/>
              </w:rPr>
              <w:t>de</w:t>
            </w:r>
            <w:r w:rsidR="00AA1D08" w:rsidRPr="00AA1D08">
              <w:rPr>
                <w:rFonts w:ascii="Arial" w:hAnsi="Arial" w:cs="Arial"/>
                <w:sz w:val="22"/>
                <w:szCs w:val="22"/>
              </w:rPr>
              <w:t xml:space="preserve"> Aprendizagem de Máquina</w:t>
            </w:r>
            <w:r w:rsidRPr="00724DAC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336" w:type="dxa"/>
            <w:tcBorders>
              <w:left w:val="single" w:sz="8" w:space="0" w:color="auto"/>
              <w:right w:val="single" w:sz="8" w:space="0" w:color="auto"/>
            </w:tcBorders>
          </w:tcPr>
          <w:p w14:paraId="6FCC04E8" w14:textId="77777777" w:rsidR="008E1C21" w:rsidRDefault="008E1C21" w:rsidP="008E1C2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bookmarkStart w:id="16" w:name="OLE_LINK23"/>
            <w:bookmarkStart w:id="17" w:name="OLE_LINK24"/>
            <w:bookmarkStart w:id="18" w:name="OLE_LINK25"/>
            <w:r w:rsidRPr="00BD180B">
              <w:rPr>
                <w:rFonts w:ascii="Arial" w:hAnsi="Arial" w:cs="Arial"/>
                <w:sz w:val="22"/>
                <w:szCs w:val="22"/>
              </w:rPr>
              <w:t>Valorizar a interdisciplinaridade do conhecimento científico, em que se baseia muito do desenvolvimento tecnológico contemporâneo.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0E51AF7" w14:textId="77777777" w:rsidR="006F6B7C" w:rsidRDefault="008E1C21" w:rsidP="00D302D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D180B">
              <w:rPr>
                <w:rFonts w:ascii="Arial" w:hAnsi="Arial" w:cs="Arial"/>
                <w:sz w:val="22"/>
                <w:szCs w:val="22"/>
              </w:rPr>
              <w:t>Estar atento para as tecnologias de ponta em Computação, as quais trazem oportunidade</w:t>
            </w:r>
            <w:r w:rsidR="00AB1AD0">
              <w:rPr>
                <w:rFonts w:ascii="Arial" w:hAnsi="Arial" w:cs="Arial"/>
                <w:sz w:val="22"/>
                <w:szCs w:val="22"/>
              </w:rPr>
              <w:t>s</w:t>
            </w:r>
            <w:r w:rsidRPr="00BD180B">
              <w:rPr>
                <w:rFonts w:ascii="Arial" w:hAnsi="Arial" w:cs="Arial"/>
                <w:sz w:val="22"/>
                <w:szCs w:val="22"/>
              </w:rPr>
              <w:t xml:space="preserve"> de inovação. </w:t>
            </w:r>
          </w:p>
          <w:p w14:paraId="704831BF" w14:textId="77777777" w:rsidR="006F6B7C" w:rsidRDefault="008E1C21" w:rsidP="00D302D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D180B">
              <w:rPr>
                <w:rFonts w:ascii="Arial" w:hAnsi="Arial" w:cs="Arial"/>
                <w:sz w:val="22"/>
                <w:szCs w:val="22"/>
              </w:rPr>
              <w:t xml:space="preserve">Estar atento para identificar oportunidades de resolução de problemas de pesquisa e desenvolvimento e do dia a dia das organizações por meio de técnicas de </w:t>
            </w:r>
            <w:r w:rsidR="00D302D9">
              <w:rPr>
                <w:rFonts w:ascii="Arial" w:hAnsi="Arial" w:cs="Arial"/>
                <w:sz w:val="22"/>
                <w:szCs w:val="22"/>
              </w:rPr>
              <w:t>Inteligência Artificial</w:t>
            </w:r>
            <w:r w:rsidR="00AA1D08">
              <w:rPr>
                <w:rFonts w:ascii="Arial" w:hAnsi="Arial" w:cs="Arial"/>
                <w:sz w:val="22"/>
                <w:szCs w:val="22"/>
              </w:rPr>
              <w:t xml:space="preserve"> e Aprendizagem de Máquina</w:t>
            </w:r>
            <w:r w:rsidRPr="00BD180B">
              <w:rPr>
                <w:rFonts w:ascii="Arial" w:hAnsi="Arial" w:cs="Arial"/>
                <w:sz w:val="22"/>
                <w:szCs w:val="22"/>
              </w:rPr>
              <w:t>.</w:t>
            </w:r>
            <w:bookmarkEnd w:id="16"/>
            <w:bookmarkEnd w:id="17"/>
            <w:bookmarkEnd w:id="18"/>
          </w:p>
          <w:p w14:paraId="1CA95930" w14:textId="77777777" w:rsidR="000C4915" w:rsidRDefault="006F6B7C" w:rsidP="00D302D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88D">
              <w:rPr>
                <w:rFonts w:ascii="Arial" w:hAnsi="Arial"/>
                <w:sz w:val="22"/>
                <w:szCs w:val="22"/>
              </w:rPr>
              <w:t xml:space="preserve">Perceber o potencial de desenvolvimento de novos negócios </w:t>
            </w:r>
            <w:r w:rsidR="00AA1D08">
              <w:rPr>
                <w:rFonts w:ascii="Arial" w:hAnsi="Arial"/>
                <w:sz w:val="22"/>
                <w:szCs w:val="22"/>
              </w:rPr>
              <w:t>usando</w:t>
            </w:r>
            <w:r w:rsidR="00AA1D08" w:rsidRPr="00AA1D08">
              <w:rPr>
                <w:rFonts w:ascii="Arial" w:hAnsi="Arial"/>
                <w:sz w:val="22"/>
                <w:szCs w:val="22"/>
              </w:rPr>
              <w:t xml:space="preserve"> Aprendizagem de Máquina</w:t>
            </w:r>
            <w:r w:rsidRPr="0064288D">
              <w:rPr>
                <w:rFonts w:ascii="Arial" w:hAnsi="Arial"/>
                <w:sz w:val="22"/>
                <w:szCs w:val="22"/>
              </w:rPr>
              <w:t>.</w:t>
            </w:r>
            <w:r w:rsidRPr="00BD180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E1C21" w:rsidRPr="00BD180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FE7833" w:rsidRPr="003E368D" w14:paraId="249A0A60" w14:textId="77777777" w:rsidTr="00F13680">
        <w:trPr>
          <w:cantSplit/>
          <w:trHeight w:val="320"/>
          <w:jc w:val="center"/>
        </w:trPr>
        <w:tc>
          <w:tcPr>
            <w:tcW w:w="9918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542CD4D5" w14:textId="77777777" w:rsidR="008F40E9" w:rsidRPr="009137EF" w:rsidRDefault="009137EF" w:rsidP="00DF4024">
            <w:p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9137EF">
              <w:rPr>
                <w:rFonts w:ascii="Arial" w:hAnsi="Arial"/>
                <w:color w:val="000000"/>
                <w:sz w:val="22"/>
                <w:szCs w:val="22"/>
              </w:rPr>
              <w:lastRenderedPageBreak/>
              <w:t xml:space="preserve">Conteúdo Programático: </w:t>
            </w:r>
          </w:p>
          <w:p w14:paraId="56EDE132" w14:textId="77777777" w:rsidR="00A40561" w:rsidRPr="008F40E9" w:rsidRDefault="009137EF" w:rsidP="00DF4024">
            <w:pPr>
              <w:pStyle w:val="ListParagraph"/>
              <w:numPr>
                <w:ilvl w:val="0"/>
                <w:numId w:val="4"/>
              </w:numPr>
              <w:suppressAutoHyphens/>
              <w:ind w:right="79"/>
              <w:jc w:val="both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 w:rsidRPr="008F40E9">
              <w:rPr>
                <w:rFonts w:ascii="Arial" w:hAnsi="Arial"/>
                <w:b/>
                <w:color w:val="000000"/>
                <w:sz w:val="22"/>
                <w:szCs w:val="22"/>
              </w:rPr>
              <w:t>Int</w:t>
            </w:r>
            <w:r w:rsidR="00465419">
              <w:rPr>
                <w:rFonts w:ascii="Arial" w:hAnsi="Arial"/>
                <w:b/>
                <w:color w:val="000000"/>
                <w:sz w:val="22"/>
                <w:szCs w:val="22"/>
              </w:rPr>
              <w:t>eligência Artificial</w:t>
            </w:r>
            <w:r w:rsidR="00465419" w:rsidRPr="00465419">
              <w:rPr>
                <w:rFonts w:ascii="Arial" w:hAnsi="Arial"/>
                <w:color w:val="000000"/>
                <w:sz w:val="22"/>
                <w:szCs w:val="22"/>
              </w:rPr>
              <w:t>: conceito,</w:t>
            </w:r>
            <w:r w:rsidRPr="00465419">
              <w:rPr>
                <w:rFonts w:ascii="Arial" w:hAnsi="Arial"/>
                <w:color w:val="000000"/>
                <w:sz w:val="22"/>
                <w:szCs w:val="22"/>
              </w:rPr>
              <w:t xml:space="preserve"> breve história</w:t>
            </w:r>
            <w:r w:rsidR="00465419" w:rsidRPr="00465419">
              <w:rPr>
                <w:rFonts w:ascii="Arial" w:hAnsi="Arial"/>
                <w:color w:val="000000"/>
                <w:sz w:val="22"/>
                <w:szCs w:val="22"/>
              </w:rPr>
              <w:t xml:space="preserve"> e principais paradigmas</w:t>
            </w:r>
            <w:r w:rsidR="003F6C36" w:rsidRPr="00465419">
              <w:rPr>
                <w:rFonts w:ascii="Arial" w:hAnsi="Arial"/>
                <w:color w:val="000000"/>
                <w:sz w:val="22"/>
                <w:szCs w:val="22"/>
              </w:rPr>
              <w:t>.</w:t>
            </w:r>
            <w:r w:rsidRPr="008F40E9">
              <w:rPr>
                <w:rFonts w:ascii="Arial" w:hAnsi="Arial"/>
                <w:b/>
                <w:color w:val="000000"/>
                <w:sz w:val="22"/>
                <w:szCs w:val="22"/>
              </w:rPr>
              <w:t xml:space="preserve"> </w:t>
            </w:r>
          </w:p>
          <w:p w14:paraId="5B701DC6" w14:textId="77777777" w:rsidR="00C10712" w:rsidRDefault="00C10712" w:rsidP="00C10712">
            <w:pPr>
              <w:pStyle w:val="ListParagraph"/>
              <w:numPr>
                <w:ilvl w:val="0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bookmarkStart w:id="19" w:name="OLE_LINK48"/>
            <w:bookmarkStart w:id="20" w:name="OLE_LINK49"/>
            <w:bookmarkStart w:id="21" w:name="OLE_LINK50"/>
            <w:r w:rsidRPr="00A46198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Inteligência Artificial Clássica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.</w:t>
            </w:r>
          </w:p>
          <w:p w14:paraId="5F067B08" w14:textId="77777777" w:rsidR="00C10712" w:rsidRDefault="00C10712" w:rsidP="00C10712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Busca. </w:t>
            </w:r>
          </w:p>
          <w:p w14:paraId="64CA7AF2" w14:textId="093C07DE" w:rsidR="00C10712" w:rsidRPr="00C10712" w:rsidRDefault="00C10712" w:rsidP="00C10712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C10712">
              <w:rPr>
                <w:rFonts w:ascii="Arial" w:hAnsi="Arial"/>
                <w:color w:val="000000"/>
                <w:sz w:val="22"/>
                <w:szCs w:val="22"/>
              </w:rPr>
              <w:t>Agentes Lógicos.</w:t>
            </w:r>
          </w:p>
          <w:p w14:paraId="7EE511A1" w14:textId="461312F1" w:rsidR="00A40561" w:rsidRPr="008F40E9" w:rsidRDefault="003F6C36" w:rsidP="00C10712">
            <w:pPr>
              <w:pStyle w:val="ListParagraph"/>
              <w:numPr>
                <w:ilvl w:val="0"/>
                <w:numId w:val="4"/>
              </w:numPr>
              <w:suppressAutoHyphens/>
              <w:ind w:right="79"/>
              <w:jc w:val="both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 w:rsidRPr="008F40E9">
              <w:rPr>
                <w:rFonts w:ascii="Arial" w:hAnsi="Arial"/>
                <w:b/>
                <w:color w:val="000000"/>
                <w:sz w:val="22"/>
                <w:szCs w:val="22"/>
              </w:rPr>
              <w:t>Aprendizagem de Máquina</w:t>
            </w:r>
            <w:bookmarkEnd w:id="19"/>
            <w:bookmarkEnd w:id="20"/>
            <w:bookmarkEnd w:id="21"/>
            <w:r w:rsidRPr="008F40E9">
              <w:rPr>
                <w:rFonts w:ascii="Arial" w:hAnsi="Arial"/>
                <w:b/>
                <w:color w:val="000000"/>
                <w:sz w:val="22"/>
                <w:szCs w:val="22"/>
              </w:rPr>
              <w:t>.</w:t>
            </w:r>
          </w:p>
          <w:p w14:paraId="34E23EDB" w14:textId="77777777" w:rsidR="003F6C36" w:rsidRPr="003F6C36" w:rsidRDefault="003F6C36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3F6C36">
              <w:rPr>
                <w:rFonts w:ascii="Arial" w:hAnsi="Arial"/>
                <w:color w:val="000000"/>
                <w:sz w:val="22"/>
                <w:szCs w:val="22"/>
              </w:rPr>
              <w:t xml:space="preserve">Aprendizagem de Máquina e Ciência de Dados. </w:t>
            </w:r>
          </w:p>
          <w:p w14:paraId="66922AA7" w14:textId="77777777" w:rsidR="003F6C36" w:rsidRPr="003F6C36" w:rsidRDefault="003F6C36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3F6C36">
              <w:rPr>
                <w:rFonts w:ascii="Arial" w:hAnsi="Arial"/>
                <w:color w:val="000000"/>
                <w:sz w:val="22"/>
                <w:szCs w:val="22"/>
              </w:rPr>
              <w:t xml:space="preserve">O ecossistema computacional contemporâneo da Aprendizagem de Máquina. </w:t>
            </w:r>
          </w:p>
          <w:p w14:paraId="107B335E" w14:textId="77777777" w:rsidR="003F6C36" w:rsidRPr="003F6C36" w:rsidRDefault="003F6C36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3F6C36">
              <w:rPr>
                <w:rFonts w:ascii="Arial" w:hAnsi="Arial"/>
                <w:color w:val="000000"/>
                <w:sz w:val="22"/>
                <w:szCs w:val="22"/>
              </w:rPr>
              <w:t>Tipos de Aprendizagem: não supervisionada, supervisionada e por reforço.</w:t>
            </w:r>
          </w:p>
          <w:p w14:paraId="616E69CC" w14:textId="77777777" w:rsidR="003F6C36" w:rsidRPr="003F6C36" w:rsidRDefault="003F6C36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3F6C36">
              <w:rPr>
                <w:rFonts w:ascii="Arial" w:hAnsi="Arial"/>
                <w:color w:val="000000"/>
                <w:sz w:val="22"/>
                <w:szCs w:val="22"/>
              </w:rPr>
              <w:t>Tarefas de Aprendizagem de Máquina: agrupamento, classificação, regressão</w:t>
            </w:r>
            <w:r w:rsidR="008A3687">
              <w:rPr>
                <w:rFonts w:ascii="Arial" w:hAnsi="Arial"/>
                <w:color w:val="000000"/>
                <w:sz w:val="22"/>
                <w:szCs w:val="22"/>
              </w:rPr>
              <w:t xml:space="preserve">, </w:t>
            </w:r>
            <w:r w:rsidRPr="003F6C36">
              <w:rPr>
                <w:rFonts w:ascii="Arial" w:hAnsi="Arial"/>
                <w:color w:val="000000"/>
                <w:sz w:val="22"/>
                <w:szCs w:val="22"/>
              </w:rPr>
              <w:t>previsão de séries temporais</w:t>
            </w:r>
            <w:r w:rsidR="008A3687">
              <w:rPr>
                <w:rFonts w:ascii="Arial" w:hAnsi="Arial"/>
                <w:color w:val="000000"/>
                <w:sz w:val="22"/>
                <w:szCs w:val="22"/>
              </w:rPr>
              <w:t>, associação e detecção de anomalias</w:t>
            </w:r>
            <w:r w:rsidRPr="003F6C36">
              <w:rPr>
                <w:rFonts w:ascii="Arial" w:hAnsi="Arial"/>
                <w:color w:val="000000"/>
                <w:sz w:val="22"/>
                <w:szCs w:val="22"/>
              </w:rPr>
              <w:t xml:space="preserve">. </w:t>
            </w:r>
          </w:p>
          <w:p w14:paraId="63DDB057" w14:textId="77777777" w:rsidR="003F6C36" w:rsidRDefault="003F6C36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3F6C36">
              <w:rPr>
                <w:rFonts w:ascii="Arial" w:hAnsi="Arial"/>
                <w:color w:val="000000"/>
                <w:sz w:val="22"/>
                <w:szCs w:val="22"/>
              </w:rPr>
              <w:t xml:space="preserve">Conjunto de Aprendizagem. </w:t>
            </w:r>
            <w:r w:rsidR="008A3687">
              <w:rPr>
                <w:rFonts w:ascii="Arial" w:hAnsi="Arial"/>
                <w:color w:val="000000"/>
                <w:sz w:val="22"/>
                <w:szCs w:val="22"/>
              </w:rPr>
              <w:t>Conjuntos de treinamento, teste e validação.</w:t>
            </w:r>
          </w:p>
          <w:p w14:paraId="4AC2F5C3" w14:textId="77777777" w:rsidR="00977F67" w:rsidRPr="003F6C36" w:rsidRDefault="00977F67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Pré-processamento.</w:t>
            </w:r>
          </w:p>
          <w:p w14:paraId="345B12DB" w14:textId="77777777" w:rsidR="003F6C36" w:rsidRPr="008A3687" w:rsidRDefault="003F6C36" w:rsidP="008A3687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3F6C36">
              <w:rPr>
                <w:rFonts w:ascii="Arial" w:hAnsi="Arial"/>
                <w:i/>
                <w:color w:val="000000"/>
                <w:sz w:val="22"/>
                <w:szCs w:val="22"/>
              </w:rPr>
              <w:t>Overfitting</w:t>
            </w:r>
            <w:r w:rsidRPr="003F6C36">
              <w:rPr>
                <w:rFonts w:ascii="Arial" w:hAnsi="Arial"/>
                <w:color w:val="000000"/>
                <w:sz w:val="22"/>
                <w:szCs w:val="22"/>
              </w:rPr>
              <w:t xml:space="preserve"> e técnicas para lidar com o problema.</w:t>
            </w:r>
            <w:r w:rsidR="008A3687">
              <w:rPr>
                <w:rFonts w:ascii="Arial" w:hAnsi="Arial"/>
                <w:color w:val="000000"/>
                <w:sz w:val="22"/>
                <w:szCs w:val="22"/>
              </w:rPr>
              <w:t xml:space="preserve"> Regularização. Validação cruzada. </w:t>
            </w:r>
          </w:p>
          <w:p w14:paraId="24EF2D4F" w14:textId="77777777" w:rsidR="007E30FE" w:rsidRDefault="007E30FE" w:rsidP="00DF4024">
            <w:pPr>
              <w:pStyle w:val="ListParagraph"/>
              <w:numPr>
                <w:ilvl w:val="0"/>
                <w:numId w:val="4"/>
              </w:numPr>
              <w:suppressAutoHyphens/>
              <w:ind w:right="79"/>
              <w:jc w:val="both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b/>
                <w:color w:val="000000"/>
                <w:sz w:val="22"/>
                <w:szCs w:val="22"/>
              </w:rPr>
              <w:t>1.</w:t>
            </w:r>
            <w:r>
              <w:rPr>
                <w:rFonts w:ascii="Arial" w:hAnsi="Arial"/>
                <w:b/>
                <w:color w:val="000000"/>
                <w:sz w:val="22"/>
                <w:szCs w:val="22"/>
              </w:rPr>
              <w:tab/>
              <w:t xml:space="preserve">Agrupamento. </w:t>
            </w:r>
          </w:p>
          <w:p w14:paraId="06A9E9B3" w14:textId="77777777" w:rsidR="007E30FE" w:rsidRDefault="007E30FE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7E30FE">
              <w:rPr>
                <w:rFonts w:ascii="Arial" w:hAnsi="Arial"/>
                <w:color w:val="000000"/>
                <w:sz w:val="22"/>
                <w:szCs w:val="22"/>
              </w:rPr>
              <w:t xml:space="preserve">Agrupamento por similaridade. K-Means. </w:t>
            </w:r>
          </w:p>
          <w:p w14:paraId="3F771BC5" w14:textId="77777777" w:rsidR="00A40561" w:rsidRPr="007E30FE" w:rsidRDefault="009137EF" w:rsidP="00DF4024">
            <w:pPr>
              <w:pStyle w:val="ListParagraph"/>
              <w:numPr>
                <w:ilvl w:val="0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7E30FE">
              <w:rPr>
                <w:rFonts w:ascii="Arial" w:hAnsi="Arial"/>
                <w:b/>
                <w:color w:val="000000"/>
                <w:sz w:val="22"/>
                <w:szCs w:val="22"/>
              </w:rPr>
              <w:t>Redução de Dimensionalidade</w:t>
            </w:r>
            <w:r w:rsidR="003F6C36" w:rsidRPr="007E30FE">
              <w:rPr>
                <w:rFonts w:ascii="Arial" w:hAnsi="Arial"/>
                <w:b/>
                <w:color w:val="000000"/>
                <w:sz w:val="22"/>
                <w:szCs w:val="22"/>
              </w:rPr>
              <w:t>.</w:t>
            </w:r>
            <w:r w:rsidRPr="007E30FE">
              <w:rPr>
                <w:rFonts w:ascii="Arial" w:hAnsi="Arial"/>
                <w:b/>
                <w:color w:val="000000"/>
                <w:sz w:val="22"/>
                <w:szCs w:val="22"/>
              </w:rPr>
              <w:t xml:space="preserve"> </w:t>
            </w:r>
          </w:p>
          <w:p w14:paraId="577120B1" w14:textId="77777777" w:rsidR="008A0AD5" w:rsidRPr="00B377C1" w:rsidRDefault="00B377C1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B377C1">
              <w:rPr>
                <w:rFonts w:ascii="Arial" w:hAnsi="Arial"/>
                <w:color w:val="000000"/>
                <w:sz w:val="22"/>
                <w:szCs w:val="22"/>
              </w:rPr>
              <w:t>Análise de Componentes Principais (PCA).</w:t>
            </w:r>
          </w:p>
          <w:p w14:paraId="2A00151F" w14:textId="77777777" w:rsidR="00B377C1" w:rsidRDefault="00B377C1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B377C1">
              <w:rPr>
                <w:rFonts w:ascii="Arial" w:hAnsi="Arial"/>
                <w:color w:val="000000"/>
                <w:sz w:val="22"/>
                <w:szCs w:val="22"/>
              </w:rPr>
              <w:t xml:space="preserve">PCA aplicada à compressão de dados. </w:t>
            </w:r>
          </w:p>
          <w:p w14:paraId="60371289" w14:textId="77777777" w:rsidR="00A40561" w:rsidRDefault="009137EF" w:rsidP="00DF4024">
            <w:pPr>
              <w:pStyle w:val="ListParagraph"/>
              <w:numPr>
                <w:ilvl w:val="0"/>
                <w:numId w:val="4"/>
              </w:numPr>
              <w:suppressAutoHyphens/>
              <w:ind w:right="79"/>
              <w:jc w:val="both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 w:rsidRPr="008F40E9">
              <w:rPr>
                <w:rFonts w:ascii="Arial" w:hAnsi="Arial"/>
                <w:b/>
                <w:color w:val="000000"/>
                <w:sz w:val="22"/>
                <w:szCs w:val="22"/>
              </w:rPr>
              <w:t>Árvore de decisão</w:t>
            </w:r>
            <w:r w:rsidR="00652BC7">
              <w:rPr>
                <w:rFonts w:ascii="Arial" w:hAnsi="Arial"/>
                <w:b/>
                <w:color w:val="000000"/>
                <w:sz w:val="22"/>
                <w:szCs w:val="22"/>
              </w:rPr>
              <w:t xml:space="preserve"> e </w:t>
            </w:r>
            <w:r w:rsidR="00652BC7">
              <w:rPr>
                <w:rFonts w:ascii="Arial" w:hAnsi="Arial"/>
                <w:b/>
                <w:i/>
                <w:color w:val="000000"/>
                <w:sz w:val="22"/>
                <w:szCs w:val="22"/>
              </w:rPr>
              <w:t>Random Fo</w:t>
            </w:r>
            <w:r w:rsidR="00652BC7" w:rsidRPr="00652BC7">
              <w:rPr>
                <w:rFonts w:ascii="Arial" w:hAnsi="Arial"/>
                <w:b/>
                <w:i/>
                <w:color w:val="000000"/>
                <w:sz w:val="22"/>
                <w:szCs w:val="22"/>
              </w:rPr>
              <w:t>rest</w:t>
            </w:r>
            <w:r w:rsidR="003F6C36" w:rsidRPr="008F40E9">
              <w:rPr>
                <w:rFonts w:ascii="Arial" w:hAnsi="Arial"/>
                <w:b/>
                <w:color w:val="000000"/>
                <w:sz w:val="22"/>
                <w:szCs w:val="22"/>
              </w:rPr>
              <w:t>.</w:t>
            </w:r>
            <w:r w:rsidRPr="008F40E9">
              <w:rPr>
                <w:rFonts w:ascii="Arial" w:hAnsi="Arial"/>
                <w:b/>
                <w:color w:val="000000"/>
                <w:sz w:val="22"/>
                <w:szCs w:val="22"/>
              </w:rPr>
              <w:t xml:space="preserve"> </w:t>
            </w:r>
          </w:p>
          <w:p w14:paraId="3BCF0E87" w14:textId="77777777" w:rsidR="00CB4A9D" w:rsidRDefault="000D5380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Árvore de decisão. CART.</w:t>
            </w:r>
          </w:p>
          <w:p w14:paraId="116D1515" w14:textId="77777777" w:rsidR="000D5380" w:rsidRDefault="000D5380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795004">
              <w:rPr>
                <w:rFonts w:ascii="Arial" w:hAnsi="Arial"/>
                <w:i/>
                <w:iCs/>
                <w:color w:val="000000"/>
                <w:sz w:val="22"/>
                <w:szCs w:val="22"/>
              </w:rPr>
              <w:t>Ensemble learning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. </w:t>
            </w:r>
            <w:r w:rsidRPr="00795004">
              <w:rPr>
                <w:rFonts w:ascii="Arial" w:hAnsi="Arial"/>
                <w:i/>
                <w:iCs/>
                <w:color w:val="000000"/>
                <w:sz w:val="22"/>
                <w:szCs w:val="22"/>
              </w:rPr>
              <w:t>Random Forest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.</w:t>
            </w:r>
          </w:p>
          <w:p w14:paraId="20CE7769" w14:textId="77777777" w:rsidR="00A40561" w:rsidRPr="00B405C6" w:rsidRDefault="009137EF" w:rsidP="00DF4024">
            <w:pPr>
              <w:pStyle w:val="ListParagraph"/>
              <w:numPr>
                <w:ilvl w:val="0"/>
                <w:numId w:val="4"/>
              </w:numPr>
              <w:suppressAutoHyphens/>
              <w:ind w:right="79"/>
              <w:jc w:val="both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 w:rsidRPr="00B405C6">
              <w:rPr>
                <w:rFonts w:ascii="Arial" w:hAnsi="Arial"/>
                <w:b/>
                <w:color w:val="000000"/>
                <w:sz w:val="22"/>
                <w:szCs w:val="22"/>
              </w:rPr>
              <w:t>Regressão Linear e Logística</w:t>
            </w:r>
            <w:r w:rsidR="003F6C36" w:rsidRPr="00B405C6">
              <w:rPr>
                <w:rFonts w:ascii="Arial" w:hAnsi="Arial"/>
                <w:b/>
                <w:color w:val="000000"/>
                <w:sz w:val="22"/>
                <w:szCs w:val="22"/>
              </w:rPr>
              <w:t>.</w:t>
            </w:r>
            <w:r w:rsidRPr="00B405C6">
              <w:rPr>
                <w:rFonts w:ascii="Arial" w:hAnsi="Arial"/>
                <w:b/>
                <w:color w:val="000000"/>
                <w:sz w:val="22"/>
                <w:szCs w:val="22"/>
              </w:rPr>
              <w:t xml:space="preserve"> </w:t>
            </w:r>
          </w:p>
          <w:p w14:paraId="2BC7B423" w14:textId="77777777" w:rsidR="00017B92" w:rsidRDefault="002C3555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Regressão Linear.</w:t>
            </w:r>
          </w:p>
          <w:p w14:paraId="27567703" w14:textId="77777777" w:rsidR="002C3555" w:rsidRDefault="002C3555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795004">
              <w:rPr>
                <w:rFonts w:ascii="Arial" w:hAnsi="Arial"/>
                <w:i/>
                <w:iCs/>
                <w:color w:val="000000"/>
                <w:sz w:val="22"/>
                <w:szCs w:val="22"/>
              </w:rPr>
              <w:t>Gradient Descent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.</w:t>
            </w:r>
          </w:p>
          <w:p w14:paraId="3B206ED4" w14:textId="77777777" w:rsidR="002C3555" w:rsidRDefault="002C3555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Regularização. </w:t>
            </w:r>
          </w:p>
          <w:p w14:paraId="66489274" w14:textId="77777777" w:rsidR="002C3555" w:rsidRPr="002C3555" w:rsidRDefault="002C3555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2C3555">
              <w:rPr>
                <w:rFonts w:ascii="Arial" w:hAnsi="Arial"/>
                <w:color w:val="000000"/>
                <w:sz w:val="22"/>
                <w:szCs w:val="22"/>
              </w:rPr>
              <w:t>Regressã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o</w:t>
            </w:r>
            <w:r w:rsidRPr="002C3555">
              <w:rPr>
                <w:rFonts w:ascii="Arial" w:hAnsi="Arial"/>
                <w:color w:val="000000"/>
                <w:sz w:val="22"/>
                <w:szCs w:val="22"/>
              </w:rPr>
              <w:t xml:space="preserve"> Logística. </w:t>
            </w:r>
          </w:p>
          <w:p w14:paraId="09276B5F" w14:textId="77777777" w:rsidR="00F92532" w:rsidRPr="00B405C6" w:rsidRDefault="009137EF" w:rsidP="00DF4024">
            <w:pPr>
              <w:pStyle w:val="ListParagraph"/>
              <w:numPr>
                <w:ilvl w:val="0"/>
                <w:numId w:val="4"/>
              </w:numPr>
              <w:suppressAutoHyphens/>
              <w:ind w:right="79"/>
              <w:jc w:val="both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 w:rsidRPr="00B405C6">
              <w:rPr>
                <w:rFonts w:ascii="Arial" w:hAnsi="Arial"/>
                <w:b/>
                <w:i/>
                <w:color w:val="000000"/>
                <w:sz w:val="22"/>
                <w:szCs w:val="22"/>
              </w:rPr>
              <w:t>Support Vector Machine</w:t>
            </w:r>
            <w:r w:rsidR="003F6C36" w:rsidRPr="00B405C6">
              <w:rPr>
                <w:rFonts w:ascii="Arial" w:hAnsi="Arial"/>
                <w:b/>
                <w:color w:val="000000"/>
                <w:sz w:val="22"/>
                <w:szCs w:val="22"/>
              </w:rPr>
              <w:t>.</w:t>
            </w:r>
            <w:r w:rsidRPr="00B405C6">
              <w:rPr>
                <w:rFonts w:ascii="Arial" w:hAnsi="Arial"/>
                <w:b/>
                <w:i/>
                <w:color w:val="000000"/>
                <w:sz w:val="22"/>
                <w:szCs w:val="22"/>
              </w:rPr>
              <w:t xml:space="preserve"> </w:t>
            </w:r>
          </w:p>
          <w:p w14:paraId="484EDF52" w14:textId="77777777" w:rsidR="00C46B03" w:rsidRPr="002C3555" w:rsidRDefault="00B454F3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bookmarkStart w:id="22" w:name="OLE_LINK51"/>
            <w:bookmarkStart w:id="23" w:name="OLE_LINK52"/>
            <w:r>
              <w:rPr>
                <w:rFonts w:ascii="Arial" w:hAnsi="Arial"/>
                <w:color w:val="000000"/>
                <w:sz w:val="22"/>
                <w:szCs w:val="22"/>
              </w:rPr>
              <w:t xml:space="preserve">Conceito de núcleo. </w:t>
            </w:r>
            <w:bookmarkEnd w:id="22"/>
            <w:bookmarkEnd w:id="23"/>
            <w:r w:rsidR="008D3CCA" w:rsidRPr="002C3555">
              <w:rPr>
                <w:rFonts w:ascii="Arial" w:hAnsi="Arial"/>
                <w:color w:val="000000"/>
                <w:sz w:val="22"/>
                <w:szCs w:val="22"/>
              </w:rPr>
              <w:t>Núcleo Gaussiano.</w:t>
            </w:r>
          </w:p>
          <w:p w14:paraId="14DA3564" w14:textId="77777777" w:rsidR="008D3CCA" w:rsidRPr="002C3555" w:rsidRDefault="008D3CCA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2C3555">
              <w:rPr>
                <w:rFonts w:ascii="Arial" w:hAnsi="Arial"/>
                <w:i/>
                <w:color w:val="000000"/>
                <w:sz w:val="22"/>
                <w:szCs w:val="22"/>
              </w:rPr>
              <w:t>Support Vector Machines</w:t>
            </w:r>
            <w:r w:rsidRPr="002C3555">
              <w:rPr>
                <w:rFonts w:ascii="Arial" w:hAnsi="Arial"/>
                <w:color w:val="000000"/>
                <w:sz w:val="22"/>
                <w:szCs w:val="22"/>
              </w:rPr>
              <w:t xml:space="preserve">. </w:t>
            </w:r>
          </w:p>
          <w:p w14:paraId="123F06B0" w14:textId="77777777" w:rsidR="009137EF" w:rsidRPr="00205D4E" w:rsidRDefault="009137EF" w:rsidP="00DF4024">
            <w:pPr>
              <w:pStyle w:val="ListParagraph"/>
              <w:numPr>
                <w:ilvl w:val="0"/>
                <w:numId w:val="4"/>
              </w:numPr>
              <w:suppressAutoHyphens/>
              <w:ind w:right="79"/>
              <w:jc w:val="both"/>
              <w:rPr>
                <w:rFonts w:ascii="Arial" w:hAnsi="Arial"/>
                <w:b/>
                <w:i/>
                <w:color w:val="000000"/>
                <w:sz w:val="22"/>
                <w:szCs w:val="22"/>
                <w:lang w:val="en-US"/>
              </w:rPr>
            </w:pPr>
            <w:r w:rsidRPr="002C3555">
              <w:rPr>
                <w:rFonts w:ascii="Arial" w:hAnsi="Arial"/>
                <w:b/>
                <w:i/>
                <w:color w:val="000000"/>
                <w:sz w:val="22"/>
                <w:szCs w:val="22"/>
                <w:lang w:val="en-US"/>
              </w:rPr>
              <w:t>Deep Learning</w:t>
            </w:r>
            <w:r w:rsidR="003F6C36" w:rsidRPr="002C3555">
              <w:rPr>
                <w:rFonts w:ascii="Arial" w:hAnsi="Arial"/>
                <w:b/>
                <w:color w:val="000000"/>
                <w:sz w:val="22"/>
                <w:szCs w:val="22"/>
                <w:lang w:val="en-US"/>
              </w:rPr>
              <w:t>.</w:t>
            </w:r>
            <w:r w:rsidRPr="002C3555">
              <w:rPr>
                <w:rFonts w:ascii="Arial" w:hAnsi="Arial"/>
                <w:i/>
                <w:color w:val="000000"/>
                <w:sz w:val="22"/>
                <w:szCs w:val="22"/>
                <w:lang w:val="en-US"/>
              </w:rPr>
              <w:t xml:space="preserve">  </w:t>
            </w:r>
          </w:p>
          <w:p w14:paraId="16F03ABF" w14:textId="77777777" w:rsidR="00205D4E" w:rsidRPr="003E368D" w:rsidRDefault="00954DF4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bookmarkStart w:id="24" w:name="OLE_LINK53"/>
            <w:bookmarkStart w:id="25" w:name="OLE_LINK54"/>
            <w:r w:rsidRPr="003E368D">
              <w:rPr>
                <w:rFonts w:ascii="Arial" w:hAnsi="Arial"/>
                <w:color w:val="000000"/>
                <w:sz w:val="22"/>
                <w:szCs w:val="22"/>
              </w:rPr>
              <w:t>Redes Neurais Artificiais.</w:t>
            </w:r>
            <w:r w:rsidR="003E368D" w:rsidRPr="003E368D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bookmarkEnd w:id="24"/>
            <w:bookmarkEnd w:id="25"/>
            <w:r w:rsidR="003E368D" w:rsidRPr="003E368D">
              <w:rPr>
                <w:rFonts w:ascii="Arial" w:hAnsi="Arial"/>
                <w:color w:val="000000"/>
                <w:sz w:val="22"/>
                <w:szCs w:val="22"/>
              </w:rPr>
              <w:t>O neur</w:t>
            </w:r>
            <w:r w:rsidR="003E368D">
              <w:rPr>
                <w:rFonts w:ascii="Arial" w:hAnsi="Arial"/>
                <w:color w:val="000000"/>
                <w:sz w:val="22"/>
                <w:szCs w:val="22"/>
              </w:rPr>
              <w:t>ônio artificial.</w:t>
            </w:r>
            <w:r w:rsidR="00145E27">
              <w:rPr>
                <w:rFonts w:ascii="Arial" w:hAnsi="Arial"/>
                <w:color w:val="000000"/>
                <w:sz w:val="22"/>
                <w:szCs w:val="22"/>
              </w:rPr>
              <w:t xml:space="preserve"> Topologias de redes neurais. </w:t>
            </w:r>
          </w:p>
          <w:p w14:paraId="190A7CB1" w14:textId="77777777" w:rsidR="003E368D" w:rsidRPr="00704BF1" w:rsidRDefault="00145E27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  <w:lang w:val="en-US"/>
              </w:rPr>
            </w:pPr>
            <w:bookmarkStart w:id="26" w:name="OLE_LINK55"/>
            <w:bookmarkStart w:id="27" w:name="OLE_LINK56"/>
            <w:r w:rsidRPr="00145E27">
              <w:rPr>
                <w:rFonts w:ascii="Arial" w:hAnsi="Arial"/>
                <w:i/>
                <w:color w:val="000000"/>
                <w:sz w:val="22"/>
                <w:szCs w:val="22"/>
                <w:lang w:val="en-US"/>
              </w:rPr>
              <w:t xml:space="preserve">Deep Learning. </w:t>
            </w:r>
            <w:r w:rsidRPr="00145E27">
              <w:rPr>
                <w:rFonts w:ascii="Arial" w:hAnsi="Arial"/>
                <w:color w:val="000000"/>
                <w:sz w:val="22"/>
                <w:szCs w:val="22"/>
                <w:lang w:val="en-US"/>
              </w:rPr>
              <w:t>Pri</w:t>
            </w:r>
            <w:r>
              <w:rPr>
                <w:rFonts w:ascii="Arial" w:hAnsi="Arial"/>
                <w:color w:val="000000"/>
                <w:sz w:val="22"/>
                <w:szCs w:val="22"/>
                <w:lang w:val="en-US"/>
              </w:rPr>
              <w:t>n</w:t>
            </w:r>
            <w:r w:rsidRPr="00145E27">
              <w:rPr>
                <w:rFonts w:ascii="Arial" w:hAnsi="Arial"/>
                <w:color w:val="000000"/>
                <w:sz w:val="22"/>
                <w:szCs w:val="22"/>
                <w:lang w:val="en-US"/>
              </w:rPr>
              <w:t>cipais arquiteturas</w:t>
            </w:r>
            <w:bookmarkEnd w:id="26"/>
            <w:bookmarkEnd w:id="27"/>
            <w:r w:rsidRPr="00145E27">
              <w:rPr>
                <w:rFonts w:ascii="Arial" w:hAnsi="Arial"/>
                <w:color w:val="000000"/>
                <w:sz w:val="22"/>
                <w:szCs w:val="22"/>
                <w:lang w:val="en-US"/>
              </w:rPr>
              <w:t xml:space="preserve">: </w:t>
            </w:r>
            <w:r w:rsidR="003E368D" w:rsidRPr="00145E27">
              <w:rPr>
                <w:rFonts w:ascii="Arial" w:hAnsi="Arial"/>
                <w:i/>
                <w:color w:val="000000"/>
                <w:sz w:val="22"/>
                <w:szCs w:val="22"/>
                <w:lang w:val="en-US"/>
              </w:rPr>
              <w:t>Deep Neural Network</w:t>
            </w:r>
            <w:r w:rsidR="00704BF1">
              <w:rPr>
                <w:rFonts w:ascii="Arial" w:hAnsi="Arial"/>
                <w:i/>
                <w:color w:val="000000"/>
                <w:sz w:val="22"/>
                <w:szCs w:val="22"/>
                <w:lang w:val="en-US"/>
              </w:rPr>
              <w:t xml:space="preserve"> </w:t>
            </w:r>
            <w:r w:rsidR="00704BF1" w:rsidRPr="00704BF1">
              <w:rPr>
                <w:rFonts w:ascii="Arial" w:hAnsi="Arial"/>
                <w:color w:val="000000"/>
                <w:sz w:val="22"/>
                <w:szCs w:val="22"/>
                <w:lang w:val="en-US"/>
              </w:rPr>
              <w:t>(DNN)</w:t>
            </w:r>
            <w:r w:rsidRPr="00704BF1">
              <w:rPr>
                <w:rFonts w:ascii="Arial" w:hAnsi="Arial"/>
                <w:color w:val="000000"/>
                <w:sz w:val="22"/>
                <w:szCs w:val="22"/>
                <w:lang w:val="en-US"/>
              </w:rPr>
              <w:t>,</w:t>
            </w:r>
            <w:r w:rsidRPr="00145E27">
              <w:rPr>
                <w:rFonts w:ascii="Arial" w:hAnsi="Ari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145E27">
              <w:rPr>
                <w:rFonts w:ascii="Arial" w:hAnsi="Arial"/>
                <w:i/>
                <w:color w:val="000000"/>
                <w:sz w:val="22"/>
                <w:szCs w:val="22"/>
                <w:lang w:val="en-US"/>
              </w:rPr>
              <w:t>Convolutional Neural Network</w:t>
            </w:r>
            <w:r w:rsidR="00704BF1">
              <w:rPr>
                <w:rFonts w:ascii="Arial" w:hAnsi="Arial"/>
                <w:i/>
                <w:color w:val="000000"/>
                <w:sz w:val="22"/>
                <w:szCs w:val="22"/>
                <w:lang w:val="en-US"/>
              </w:rPr>
              <w:t xml:space="preserve"> </w:t>
            </w:r>
            <w:r w:rsidR="00704BF1" w:rsidRPr="00704BF1">
              <w:rPr>
                <w:rFonts w:ascii="Arial" w:hAnsi="Arial"/>
                <w:color w:val="000000"/>
                <w:sz w:val="22"/>
                <w:szCs w:val="22"/>
                <w:lang w:val="en-US"/>
              </w:rPr>
              <w:t>(CNN)</w:t>
            </w:r>
            <w:r>
              <w:rPr>
                <w:rFonts w:ascii="Arial" w:hAnsi="Arial"/>
                <w:color w:val="000000"/>
                <w:sz w:val="22"/>
                <w:szCs w:val="22"/>
                <w:lang w:val="en-US"/>
              </w:rPr>
              <w:t xml:space="preserve"> e </w:t>
            </w:r>
            <w:r w:rsidRPr="00145E27">
              <w:rPr>
                <w:rFonts w:ascii="Arial" w:hAnsi="Arial"/>
                <w:i/>
                <w:color w:val="000000"/>
                <w:sz w:val="22"/>
                <w:szCs w:val="22"/>
                <w:lang w:val="en-US"/>
              </w:rPr>
              <w:t>Long Short-Term Memory</w:t>
            </w:r>
            <w:r w:rsidR="00704BF1">
              <w:rPr>
                <w:rFonts w:ascii="Arial" w:hAnsi="Arial"/>
                <w:i/>
                <w:color w:val="000000"/>
                <w:sz w:val="22"/>
                <w:szCs w:val="22"/>
                <w:lang w:val="en-US"/>
              </w:rPr>
              <w:t xml:space="preserve"> </w:t>
            </w:r>
            <w:r w:rsidR="00704BF1" w:rsidRPr="00704BF1">
              <w:rPr>
                <w:rFonts w:ascii="Arial" w:hAnsi="Arial"/>
                <w:color w:val="000000"/>
                <w:sz w:val="22"/>
                <w:szCs w:val="22"/>
                <w:lang w:val="en-US"/>
              </w:rPr>
              <w:t>(LSTM)</w:t>
            </w:r>
            <w:r w:rsidRPr="00704BF1">
              <w:rPr>
                <w:rFonts w:ascii="Arial" w:hAnsi="Arial"/>
                <w:color w:val="000000"/>
                <w:sz w:val="22"/>
                <w:szCs w:val="22"/>
                <w:lang w:val="en-US"/>
              </w:rPr>
              <w:t xml:space="preserve">. </w:t>
            </w:r>
          </w:p>
          <w:p w14:paraId="425E5AD5" w14:textId="77777777" w:rsidR="00087BFA" w:rsidRDefault="00087BFA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087BFA">
              <w:rPr>
                <w:rFonts w:ascii="Arial" w:hAnsi="Arial"/>
                <w:i/>
                <w:color w:val="000000"/>
                <w:sz w:val="22"/>
                <w:szCs w:val="22"/>
              </w:rPr>
              <w:t>Backpropagation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. </w:t>
            </w:r>
          </w:p>
          <w:p w14:paraId="38CF70A0" w14:textId="77777777" w:rsidR="003E368D" w:rsidRDefault="00CB7573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Ambientes de desenvolvimento para </w:t>
            </w:r>
            <w:r w:rsidRPr="00CB7573">
              <w:rPr>
                <w:rFonts w:ascii="Arial" w:hAnsi="Arial"/>
                <w:i/>
                <w:color w:val="000000"/>
                <w:sz w:val="22"/>
                <w:szCs w:val="22"/>
              </w:rPr>
              <w:t>Deep Learning</w:t>
            </w:r>
            <w:r w:rsidR="003E368D">
              <w:rPr>
                <w:rFonts w:ascii="Arial" w:hAnsi="Arial"/>
                <w:color w:val="000000"/>
                <w:sz w:val="22"/>
                <w:szCs w:val="22"/>
              </w:rPr>
              <w:t xml:space="preserve">. </w:t>
            </w:r>
          </w:p>
          <w:p w14:paraId="09207C66" w14:textId="77777777" w:rsidR="003E368D" w:rsidRDefault="003E368D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bookmarkStart w:id="28" w:name="OLE_LINK59"/>
            <w:bookmarkStart w:id="29" w:name="OLE_LINK60"/>
            <w:r>
              <w:rPr>
                <w:rFonts w:ascii="Arial" w:hAnsi="Arial"/>
                <w:color w:val="000000"/>
                <w:sz w:val="22"/>
                <w:szCs w:val="22"/>
              </w:rPr>
              <w:t>Hiperparâmetros.</w:t>
            </w:r>
          </w:p>
          <w:p w14:paraId="3E511977" w14:textId="77777777" w:rsidR="003E368D" w:rsidRDefault="003E368D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Otimização do treinamento.</w:t>
            </w:r>
          </w:p>
          <w:p w14:paraId="484ABDDA" w14:textId="77777777" w:rsidR="003E368D" w:rsidRDefault="003E368D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Regularização. </w:t>
            </w:r>
            <w:r w:rsidR="008A3687" w:rsidRPr="008A3687">
              <w:rPr>
                <w:rFonts w:ascii="Arial" w:hAnsi="Arial"/>
                <w:i/>
                <w:iCs/>
                <w:color w:val="000000"/>
                <w:sz w:val="22"/>
                <w:szCs w:val="22"/>
              </w:rPr>
              <w:t>Dropout</w:t>
            </w:r>
            <w:r w:rsidR="008A3687">
              <w:rPr>
                <w:rFonts w:ascii="Arial" w:hAnsi="Arial"/>
                <w:color w:val="000000"/>
                <w:sz w:val="22"/>
                <w:szCs w:val="22"/>
              </w:rPr>
              <w:t xml:space="preserve">. </w:t>
            </w:r>
          </w:p>
          <w:p w14:paraId="766222F1" w14:textId="77777777" w:rsidR="00145E27" w:rsidRDefault="000E7AB4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bookmarkStart w:id="30" w:name="OLE_LINK61"/>
            <w:bookmarkStart w:id="31" w:name="OLE_LINK62"/>
            <w:bookmarkEnd w:id="28"/>
            <w:bookmarkEnd w:id="29"/>
            <w:r>
              <w:rPr>
                <w:rFonts w:ascii="Arial" w:hAnsi="Arial"/>
                <w:color w:val="000000"/>
                <w:sz w:val="22"/>
                <w:szCs w:val="22"/>
              </w:rPr>
              <w:t xml:space="preserve">Arquitetura </w:t>
            </w:r>
            <w:r w:rsidR="00704BF1">
              <w:rPr>
                <w:rFonts w:ascii="Arial" w:hAnsi="Arial"/>
                <w:color w:val="000000"/>
                <w:sz w:val="22"/>
                <w:szCs w:val="22"/>
              </w:rPr>
              <w:t>CNN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. </w:t>
            </w:r>
            <w:r w:rsidR="00145E27">
              <w:rPr>
                <w:rFonts w:ascii="Arial" w:hAnsi="Arial"/>
                <w:color w:val="000000"/>
                <w:sz w:val="22"/>
                <w:szCs w:val="22"/>
              </w:rPr>
              <w:t>Camada convol</w:t>
            </w:r>
            <w:r w:rsidRPr="000E7AB4">
              <w:rPr>
                <w:rFonts w:ascii="Arial" w:hAnsi="Arial"/>
                <w:color w:val="000000"/>
                <w:sz w:val="22"/>
                <w:szCs w:val="22"/>
              </w:rPr>
              <w:t xml:space="preserve">ucional. Camada de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agrupamento</w:t>
            </w:r>
            <w:bookmarkEnd w:id="30"/>
            <w:bookmarkEnd w:id="31"/>
            <w:r w:rsidR="00704BF1">
              <w:rPr>
                <w:rFonts w:ascii="Arial" w:hAnsi="Arial"/>
                <w:color w:val="000000"/>
                <w:sz w:val="22"/>
                <w:szCs w:val="22"/>
              </w:rPr>
              <w:t xml:space="preserve">. </w:t>
            </w:r>
          </w:p>
          <w:p w14:paraId="2DE37415" w14:textId="77777777" w:rsidR="00087BFA" w:rsidRDefault="00F66B9A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Redes recorrentes. </w:t>
            </w:r>
            <w:r w:rsidR="00087BFA">
              <w:rPr>
                <w:rFonts w:ascii="Arial" w:hAnsi="Arial"/>
                <w:color w:val="000000"/>
                <w:sz w:val="22"/>
                <w:szCs w:val="22"/>
              </w:rPr>
              <w:t xml:space="preserve">Arquitetura LSTM. A célula LSTM. </w:t>
            </w:r>
          </w:p>
          <w:p w14:paraId="09E91F47" w14:textId="77777777" w:rsidR="00535CF2" w:rsidRPr="00050FAA" w:rsidRDefault="00535CF2" w:rsidP="00535CF2">
            <w:pPr>
              <w:pStyle w:val="ListParagraph"/>
              <w:numPr>
                <w:ilvl w:val="0"/>
                <w:numId w:val="4"/>
              </w:numPr>
              <w:suppressAutoHyphens/>
              <w:ind w:right="79"/>
              <w:jc w:val="both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b/>
                <w:color w:val="000000"/>
                <w:sz w:val="22"/>
                <w:szCs w:val="22"/>
              </w:rPr>
              <w:t>Associação</w:t>
            </w:r>
            <w:r w:rsidRPr="00B405C6">
              <w:rPr>
                <w:rFonts w:ascii="Arial" w:hAnsi="Arial"/>
                <w:b/>
                <w:color w:val="000000"/>
                <w:sz w:val="22"/>
                <w:szCs w:val="22"/>
              </w:rPr>
              <w:t>.</w:t>
            </w:r>
          </w:p>
          <w:p w14:paraId="4F618B82" w14:textId="77777777" w:rsidR="00535CF2" w:rsidRDefault="00535CF2" w:rsidP="00535CF2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050FAA">
              <w:rPr>
                <w:rFonts w:ascii="Arial" w:hAnsi="Arial"/>
                <w:color w:val="000000"/>
                <w:sz w:val="22"/>
                <w:szCs w:val="22"/>
              </w:rPr>
              <w:t>Associação.</w:t>
            </w:r>
          </w:p>
          <w:p w14:paraId="6C31D437" w14:textId="77777777" w:rsidR="00535CF2" w:rsidRDefault="00535CF2" w:rsidP="00535CF2">
            <w:pPr>
              <w:pStyle w:val="ListParagraph"/>
              <w:numPr>
                <w:ilvl w:val="0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9021D5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Detecção de Anomalia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.</w:t>
            </w:r>
          </w:p>
          <w:p w14:paraId="3136F677" w14:textId="36AE6547" w:rsidR="00A46198" w:rsidRPr="00C10712" w:rsidRDefault="00535CF2" w:rsidP="00C10712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9021D5">
              <w:rPr>
                <w:rFonts w:ascii="Arial" w:hAnsi="Arial"/>
                <w:color w:val="000000"/>
                <w:sz w:val="22"/>
                <w:szCs w:val="22"/>
              </w:rPr>
              <w:t>Detecção de Anomalia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.</w:t>
            </w:r>
          </w:p>
        </w:tc>
      </w:tr>
      <w:tr w:rsidR="00261CE9" w:rsidRPr="00C401E4" w14:paraId="5976A559" w14:textId="77777777" w:rsidTr="00F13680">
        <w:trPr>
          <w:cantSplit/>
          <w:trHeight w:val="320"/>
          <w:jc w:val="center"/>
        </w:trPr>
        <w:tc>
          <w:tcPr>
            <w:tcW w:w="9918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48CC1DE" w14:textId="77777777" w:rsidR="00261CE9" w:rsidRPr="009D049E" w:rsidRDefault="00261CE9" w:rsidP="00DF4024">
            <w:pPr>
              <w:ind w:right="79"/>
              <w:rPr>
                <w:rFonts w:ascii="Arial" w:hAnsi="Arial" w:cs="Arial"/>
                <w:iCs/>
                <w:sz w:val="22"/>
                <w:szCs w:val="22"/>
              </w:rPr>
            </w:pPr>
            <w:r w:rsidRPr="003E368D">
              <w:rPr>
                <w:rFonts w:ascii="Arial" w:hAnsi="Arial" w:cs="Arial"/>
                <w:iCs/>
                <w:sz w:val="22"/>
                <w:szCs w:val="22"/>
              </w:rPr>
              <w:lastRenderedPageBreak/>
              <w:t>Met</w:t>
            </w:r>
            <w:r w:rsidRPr="009D049E">
              <w:rPr>
                <w:rFonts w:ascii="Arial" w:hAnsi="Arial" w:cs="Arial"/>
                <w:iCs/>
                <w:sz w:val="22"/>
                <w:szCs w:val="22"/>
              </w:rPr>
              <w:t>odologia</w:t>
            </w:r>
            <w:r w:rsidR="007B779D" w:rsidRPr="009D049E">
              <w:rPr>
                <w:rFonts w:ascii="Arial" w:hAnsi="Arial" w:cs="Arial"/>
                <w:iCs/>
                <w:sz w:val="22"/>
                <w:szCs w:val="22"/>
              </w:rPr>
              <w:t xml:space="preserve">: </w:t>
            </w:r>
          </w:p>
          <w:p w14:paraId="66F635F1" w14:textId="77777777" w:rsidR="00426D50" w:rsidRPr="00426D50" w:rsidRDefault="00426D50" w:rsidP="00426D50">
            <w:pPr>
              <w:pStyle w:val="ListParagraph"/>
              <w:numPr>
                <w:ilvl w:val="0"/>
                <w:numId w:val="3"/>
              </w:numPr>
              <w:spacing w:line="360" w:lineRule="atLeast"/>
              <w:ind w:right="7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26D50">
              <w:rPr>
                <w:rFonts w:ascii="Arial" w:hAnsi="Arial" w:cs="Arial"/>
                <w:sz w:val="22"/>
                <w:szCs w:val="22"/>
              </w:rPr>
              <w:t>Aulas expositivas introduzindo os conceitos, associadas a mecanismos de aprendizagem ativa em que os alunos aprofundam o entendimento dos conceitos.</w:t>
            </w:r>
          </w:p>
          <w:p w14:paraId="0E8045A8" w14:textId="77777777" w:rsidR="001504F4" w:rsidRPr="001504F4" w:rsidRDefault="001504F4" w:rsidP="001504F4">
            <w:pPr>
              <w:pStyle w:val="ListParagraph"/>
              <w:numPr>
                <w:ilvl w:val="0"/>
                <w:numId w:val="3"/>
              </w:numPr>
              <w:spacing w:line="360" w:lineRule="atLeast"/>
              <w:ind w:right="7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63315">
              <w:rPr>
                <w:rFonts w:ascii="Arial" w:hAnsi="Arial" w:cs="Arial"/>
                <w:sz w:val="22"/>
                <w:szCs w:val="22"/>
              </w:rPr>
              <w:t xml:space="preserve">Utilização de material </w:t>
            </w:r>
            <w:r>
              <w:rPr>
                <w:rFonts w:ascii="Arial" w:hAnsi="Arial" w:cs="Arial"/>
                <w:sz w:val="22"/>
                <w:szCs w:val="22"/>
              </w:rPr>
              <w:t>multimídia</w:t>
            </w:r>
            <w:r w:rsidRPr="00563315">
              <w:rPr>
                <w:rFonts w:ascii="Arial" w:hAnsi="Arial" w:cs="Arial"/>
                <w:sz w:val="22"/>
                <w:szCs w:val="22"/>
              </w:rPr>
              <w:t xml:space="preserve"> ilustrando </w:t>
            </w:r>
            <w:r>
              <w:rPr>
                <w:rFonts w:ascii="Arial" w:hAnsi="Arial" w:cs="Arial"/>
                <w:sz w:val="22"/>
                <w:szCs w:val="22"/>
              </w:rPr>
              <w:t xml:space="preserve">conceitos e </w:t>
            </w:r>
            <w:r w:rsidRPr="00563315">
              <w:rPr>
                <w:rFonts w:ascii="Arial" w:hAnsi="Arial" w:cs="Arial"/>
                <w:sz w:val="22"/>
                <w:szCs w:val="22"/>
              </w:rPr>
              <w:t xml:space="preserve">aplicações concretas da Inteligência Artificial. </w:t>
            </w:r>
          </w:p>
          <w:p w14:paraId="69FCEF1B" w14:textId="77777777" w:rsidR="00A0693F" w:rsidRPr="00563315" w:rsidRDefault="001504F4" w:rsidP="00DF4024">
            <w:pPr>
              <w:pStyle w:val="ListParagraph"/>
              <w:numPr>
                <w:ilvl w:val="0"/>
                <w:numId w:val="3"/>
              </w:numPr>
              <w:spacing w:line="360" w:lineRule="atLeast"/>
              <w:ind w:right="79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Atividades à distância,</w:t>
            </w:r>
            <w:r w:rsidR="00A0693F" w:rsidRPr="00563315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individuais e/ou em pequenos grupos,</w:t>
            </w:r>
            <w:r w:rsidRPr="00563315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r w:rsidR="00A0693F" w:rsidRPr="00563315">
              <w:rPr>
                <w:rFonts w:ascii="Arial" w:hAnsi="Arial"/>
                <w:color w:val="000000"/>
                <w:sz w:val="22"/>
                <w:szCs w:val="22"/>
              </w:rPr>
              <w:t>em que os alunos aprofundam o entendimento dos conceitos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e os praticam, através de exercícios computacionais</w:t>
            </w:r>
            <w:r w:rsidR="00A0693F" w:rsidRPr="00563315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276DDE0A" w14:textId="77777777" w:rsidR="00720756" w:rsidRPr="00563315" w:rsidRDefault="00720756" w:rsidP="00DF4024">
            <w:pPr>
              <w:pStyle w:val="ListParagraph"/>
              <w:numPr>
                <w:ilvl w:val="0"/>
                <w:numId w:val="3"/>
              </w:numPr>
              <w:spacing w:line="360" w:lineRule="atLeast"/>
              <w:ind w:right="7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63315">
              <w:rPr>
                <w:rFonts w:ascii="Arial" w:hAnsi="Arial" w:cs="Arial"/>
                <w:sz w:val="22"/>
                <w:szCs w:val="22"/>
              </w:rPr>
              <w:t xml:space="preserve">Desenvolvimento, em pequenos grupos de alunos, de </w:t>
            </w:r>
            <w:r w:rsidR="001376DC">
              <w:rPr>
                <w:rFonts w:ascii="Arial" w:hAnsi="Arial" w:cs="Arial"/>
                <w:sz w:val="22"/>
                <w:szCs w:val="22"/>
              </w:rPr>
              <w:t>projetos</w:t>
            </w:r>
            <w:r w:rsidR="0062695B">
              <w:rPr>
                <w:rFonts w:ascii="Arial" w:hAnsi="Arial" w:cs="Arial"/>
                <w:sz w:val="22"/>
                <w:szCs w:val="22"/>
              </w:rPr>
              <w:t xml:space="preserve"> computacionais. </w:t>
            </w:r>
            <w:r w:rsidRPr="0056331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CEBE972" w14:textId="77777777" w:rsidR="00A62897" w:rsidRDefault="00A62897" w:rsidP="00DF4024">
            <w:pPr>
              <w:pStyle w:val="ListParagraph"/>
              <w:numPr>
                <w:ilvl w:val="0"/>
                <w:numId w:val="3"/>
              </w:numPr>
              <w:spacing w:line="360" w:lineRule="atLeast"/>
              <w:ind w:right="79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Utilização d</w:t>
            </w:r>
            <w:r w:rsidR="00F13680">
              <w:rPr>
                <w:rFonts w:ascii="Arial" w:hAnsi="Arial" w:cs="Arial"/>
                <w:sz w:val="22"/>
                <w:szCs w:val="22"/>
              </w:rPr>
              <w:t>e um</w:t>
            </w:r>
            <w:r>
              <w:rPr>
                <w:rFonts w:ascii="Arial" w:hAnsi="Arial" w:cs="Arial"/>
                <w:sz w:val="22"/>
                <w:szCs w:val="22"/>
              </w:rPr>
              <w:t xml:space="preserve">a biblioteca </w:t>
            </w:r>
            <w:r w:rsidR="00F13680">
              <w:rPr>
                <w:rFonts w:ascii="Arial" w:hAnsi="Arial" w:cs="Arial"/>
                <w:sz w:val="22"/>
                <w:szCs w:val="22"/>
              </w:rPr>
              <w:t>para Aprendizagem de Máquina</w:t>
            </w:r>
            <w:r w:rsidR="00F77B7B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1677CA7" w14:textId="77777777" w:rsidR="00B33856" w:rsidRDefault="00F13680" w:rsidP="00DF4024">
            <w:pPr>
              <w:pStyle w:val="ListParagraph"/>
              <w:numPr>
                <w:ilvl w:val="0"/>
                <w:numId w:val="3"/>
              </w:numPr>
              <w:spacing w:line="360" w:lineRule="atLeast"/>
              <w:ind w:right="79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Utilização de um </w:t>
            </w:r>
            <w:r w:rsidR="00D77AF4" w:rsidRPr="00563315">
              <w:rPr>
                <w:rFonts w:ascii="Arial" w:hAnsi="Arial" w:cs="Arial"/>
                <w:sz w:val="22"/>
                <w:szCs w:val="22"/>
              </w:rPr>
              <w:t xml:space="preserve">ambiente de desenvolvimento </w:t>
            </w:r>
            <w:r w:rsidR="00F77B7B">
              <w:rPr>
                <w:rFonts w:ascii="Arial" w:hAnsi="Arial" w:cs="Arial"/>
                <w:sz w:val="22"/>
                <w:szCs w:val="22"/>
              </w:rPr>
              <w:t>e processamento em nuvem para</w:t>
            </w:r>
            <w:r w:rsidR="00D77AF4" w:rsidRPr="0056331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2695B" w:rsidRPr="0062695B">
              <w:rPr>
                <w:rFonts w:ascii="Arial" w:hAnsi="Arial" w:cs="Arial"/>
                <w:i/>
                <w:sz w:val="22"/>
                <w:szCs w:val="22"/>
              </w:rPr>
              <w:t>Deep Learning</w:t>
            </w:r>
            <w:r w:rsidR="00F77B7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A25DC06" w14:textId="77777777" w:rsidR="00A857D7" w:rsidRPr="00563315" w:rsidRDefault="00A857D7" w:rsidP="00DF4024">
            <w:pPr>
              <w:pStyle w:val="ListParagraph"/>
              <w:numPr>
                <w:ilvl w:val="0"/>
                <w:numId w:val="3"/>
              </w:numPr>
              <w:spacing w:line="360" w:lineRule="atLeast"/>
              <w:ind w:right="7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63315">
              <w:rPr>
                <w:rFonts w:ascii="Arial" w:hAnsi="Arial" w:cs="Arial"/>
                <w:sz w:val="22"/>
                <w:szCs w:val="22"/>
              </w:rPr>
              <w:t xml:space="preserve">Utilização do ambiente Mackenzie Virtual. </w:t>
            </w:r>
          </w:p>
        </w:tc>
      </w:tr>
    </w:tbl>
    <w:p w14:paraId="37B23900" w14:textId="77777777" w:rsidR="00F13680" w:rsidRDefault="00F13680">
      <w:r>
        <w:br w:type="page"/>
      </w:r>
    </w:p>
    <w:tbl>
      <w:tblPr>
        <w:tblW w:w="9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2"/>
      </w:tblGrid>
      <w:tr w:rsidR="003C40B2" w:rsidRPr="00C401E4" w14:paraId="2589D79E" w14:textId="77777777" w:rsidTr="00F13680">
        <w:trPr>
          <w:jc w:val="center"/>
        </w:trPr>
        <w:tc>
          <w:tcPr>
            <w:tcW w:w="9892" w:type="dxa"/>
          </w:tcPr>
          <w:p w14:paraId="4B417D88" w14:textId="77777777" w:rsidR="00052C23" w:rsidRDefault="00E605E0" w:rsidP="00EB3527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EB3527">
              <w:rPr>
                <w:rFonts w:ascii="Arial" w:hAnsi="Arial"/>
                <w:sz w:val="22"/>
                <w:szCs w:val="22"/>
              </w:rPr>
              <w:lastRenderedPageBreak/>
              <w:br w:type="page"/>
            </w:r>
            <w:r w:rsidR="00052C23" w:rsidRPr="00EB3527">
              <w:rPr>
                <w:rFonts w:ascii="Arial" w:hAnsi="Arial"/>
                <w:sz w:val="22"/>
                <w:szCs w:val="22"/>
              </w:rPr>
              <w:t xml:space="preserve">Critério de Avaliação: </w:t>
            </w:r>
          </w:p>
          <w:p w14:paraId="2A799DA7" w14:textId="77777777" w:rsidR="007B37D9" w:rsidRPr="00EB3527" w:rsidRDefault="007B37D9" w:rsidP="00EB3527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16A1E1F1" w14:textId="77777777" w:rsidR="00B1210E" w:rsidRPr="00B83B4D" w:rsidRDefault="00B83B4D" w:rsidP="00B83B4D">
            <w:r>
              <w:rPr>
                <w:rFonts w:ascii="Arial" w:hAnsi="Arial" w:cs="Arial"/>
                <w:color w:val="222222"/>
                <w:shd w:val="clear" w:color="auto" w:fill="FFFFFF"/>
              </w:rPr>
              <w:t>O cálculo da nota do aluno é feito por meio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da seguinte fórmula: </w:t>
            </w:r>
            <w:r w:rsidR="00B1210E" w:rsidRPr="004E4346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5B659EF5" w14:textId="7B8C5FF8" w:rsidR="00B1210E" w:rsidRPr="00EB3527" w:rsidRDefault="00B1210E" w:rsidP="00EB3527">
            <w:pPr>
              <w:ind w:right="19"/>
              <w:jc w:val="both"/>
              <w:rPr>
                <w:rFonts w:ascii="Arial" w:hAnsi="Arial"/>
                <w:b/>
                <w:sz w:val="22"/>
                <w:szCs w:val="22"/>
              </w:rPr>
            </w:pPr>
            <w:r w:rsidRPr="00EB3527">
              <w:rPr>
                <w:rFonts w:ascii="Arial" w:hAnsi="Arial"/>
                <w:b/>
                <w:sz w:val="22"/>
                <w:szCs w:val="22"/>
              </w:rPr>
              <w:t>N1 = 0,</w:t>
            </w:r>
            <w:r w:rsidR="00C10712">
              <w:rPr>
                <w:rFonts w:ascii="Arial" w:hAnsi="Arial"/>
                <w:b/>
                <w:sz w:val="22"/>
                <w:szCs w:val="22"/>
              </w:rPr>
              <w:t>7</w:t>
            </w:r>
            <w:r w:rsidRPr="00EB3527">
              <w:rPr>
                <w:rFonts w:ascii="Arial" w:hAnsi="Arial"/>
                <w:b/>
                <w:sz w:val="22"/>
                <w:szCs w:val="22"/>
              </w:rPr>
              <w:t xml:space="preserve"> * P1</w:t>
            </w:r>
            <w:r w:rsidR="005933B8" w:rsidRPr="00EB3527">
              <w:rPr>
                <w:rFonts w:ascii="Arial" w:hAnsi="Arial"/>
                <w:b/>
                <w:sz w:val="22"/>
                <w:szCs w:val="22"/>
              </w:rPr>
              <w:t xml:space="preserve"> + 0,</w:t>
            </w:r>
            <w:r w:rsidR="00C10712">
              <w:rPr>
                <w:rFonts w:ascii="Arial" w:hAnsi="Arial"/>
                <w:b/>
                <w:sz w:val="22"/>
                <w:szCs w:val="22"/>
              </w:rPr>
              <w:t>3</w:t>
            </w:r>
            <w:r w:rsidR="00025841" w:rsidRPr="00EB3527">
              <w:rPr>
                <w:rFonts w:ascii="Arial" w:hAnsi="Arial"/>
                <w:b/>
                <w:sz w:val="22"/>
                <w:szCs w:val="22"/>
              </w:rPr>
              <w:t xml:space="preserve"> * </w:t>
            </w:r>
            <w:r w:rsidR="00970C28">
              <w:rPr>
                <w:rFonts w:ascii="Arial" w:hAnsi="Arial"/>
                <w:b/>
                <w:sz w:val="22"/>
                <w:szCs w:val="22"/>
              </w:rPr>
              <w:t>ATIV1</w:t>
            </w:r>
            <w:r w:rsidR="00A46198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</w:p>
          <w:p w14:paraId="649016FC" w14:textId="504803A0" w:rsidR="00B1210E" w:rsidRDefault="00B1210E" w:rsidP="00EB3527">
            <w:pPr>
              <w:ind w:right="19"/>
              <w:jc w:val="both"/>
              <w:rPr>
                <w:rFonts w:ascii="Arial" w:hAnsi="Arial"/>
                <w:b/>
                <w:sz w:val="22"/>
                <w:szCs w:val="22"/>
              </w:rPr>
            </w:pPr>
            <w:r w:rsidRPr="00EB3527">
              <w:rPr>
                <w:rFonts w:ascii="Arial" w:hAnsi="Arial"/>
                <w:b/>
                <w:sz w:val="22"/>
                <w:szCs w:val="22"/>
              </w:rPr>
              <w:t>N2 =</w:t>
            </w:r>
            <w:r w:rsidR="00970C28" w:rsidRPr="00EB3527">
              <w:rPr>
                <w:rFonts w:ascii="Arial" w:hAnsi="Arial"/>
                <w:b/>
                <w:sz w:val="22"/>
                <w:szCs w:val="22"/>
              </w:rPr>
              <w:t xml:space="preserve"> 0,</w:t>
            </w:r>
            <w:r w:rsidR="00C10712">
              <w:rPr>
                <w:rFonts w:ascii="Arial" w:hAnsi="Arial"/>
                <w:b/>
                <w:sz w:val="22"/>
                <w:szCs w:val="22"/>
              </w:rPr>
              <w:t>7</w:t>
            </w:r>
            <w:r w:rsidR="00970C28" w:rsidRPr="00EB3527">
              <w:rPr>
                <w:rFonts w:ascii="Arial" w:hAnsi="Arial"/>
                <w:b/>
                <w:sz w:val="22"/>
                <w:szCs w:val="22"/>
              </w:rPr>
              <w:t xml:space="preserve"> * P</w:t>
            </w:r>
            <w:r w:rsidR="00970C28">
              <w:rPr>
                <w:rFonts w:ascii="Arial" w:hAnsi="Arial"/>
                <w:b/>
                <w:sz w:val="22"/>
                <w:szCs w:val="22"/>
              </w:rPr>
              <w:t>2</w:t>
            </w:r>
            <w:r w:rsidR="00970C28" w:rsidRPr="00EB3527">
              <w:rPr>
                <w:rFonts w:ascii="Arial" w:hAnsi="Arial"/>
                <w:b/>
                <w:sz w:val="22"/>
                <w:szCs w:val="22"/>
              </w:rPr>
              <w:t xml:space="preserve"> + 0,</w:t>
            </w:r>
            <w:r w:rsidR="00C10712">
              <w:rPr>
                <w:rFonts w:ascii="Arial" w:hAnsi="Arial"/>
                <w:b/>
                <w:sz w:val="22"/>
                <w:szCs w:val="22"/>
              </w:rPr>
              <w:t>3</w:t>
            </w:r>
            <w:r w:rsidR="00970C28" w:rsidRPr="00EB3527">
              <w:rPr>
                <w:rFonts w:ascii="Arial" w:hAnsi="Arial"/>
                <w:b/>
                <w:sz w:val="22"/>
                <w:szCs w:val="22"/>
              </w:rPr>
              <w:t xml:space="preserve"> * </w:t>
            </w:r>
            <w:r w:rsidR="00970C28">
              <w:rPr>
                <w:rFonts w:ascii="Arial" w:hAnsi="Arial"/>
                <w:b/>
                <w:sz w:val="22"/>
                <w:szCs w:val="22"/>
              </w:rPr>
              <w:t>ATIV2</w:t>
            </w:r>
            <w:r w:rsidR="00A46198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</w:p>
          <w:p w14:paraId="06CEB6AA" w14:textId="77777777" w:rsidR="00B1210E" w:rsidRPr="00EB3527" w:rsidRDefault="00B1210E" w:rsidP="00EB3527">
            <w:pPr>
              <w:ind w:right="19"/>
              <w:jc w:val="both"/>
              <w:rPr>
                <w:rFonts w:ascii="Arial" w:hAnsi="Arial"/>
                <w:b/>
                <w:sz w:val="22"/>
                <w:szCs w:val="22"/>
              </w:rPr>
            </w:pPr>
            <w:r w:rsidRPr="00EB3527">
              <w:rPr>
                <w:rFonts w:ascii="Arial" w:hAnsi="Arial"/>
                <w:b/>
                <w:sz w:val="22"/>
                <w:szCs w:val="22"/>
              </w:rPr>
              <w:t>MI = (N1 + N2) / 2 + NP</w:t>
            </w:r>
            <w:r w:rsidR="00482577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</w:p>
          <w:p w14:paraId="43424790" w14:textId="77777777" w:rsidR="00EB3527" w:rsidRPr="00EB3527" w:rsidRDefault="00EB3527" w:rsidP="00EB3527">
            <w:pPr>
              <w:ind w:right="19"/>
              <w:jc w:val="both"/>
              <w:rPr>
                <w:rFonts w:ascii="Arial" w:hAnsi="Arial"/>
                <w:b/>
                <w:sz w:val="22"/>
                <w:szCs w:val="22"/>
              </w:rPr>
            </w:pPr>
            <w:r w:rsidRPr="00EB3527">
              <w:rPr>
                <w:rFonts w:ascii="Arial" w:hAnsi="Arial"/>
                <w:b/>
                <w:sz w:val="22"/>
                <w:szCs w:val="22"/>
              </w:rPr>
              <w:t xml:space="preserve">Se FREQ &lt; </w:t>
            </w:r>
            <w:r w:rsidR="00654D30">
              <w:rPr>
                <w:rFonts w:ascii="Arial" w:hAnsi="Arial"/>
                <w:b/>
                <w:sz w:val="22"/>
                <w:szCs w:val="22"/>
              </w:rPr>
              <w:t>7</w:t>
            </w:r>
            <w:r w:rsidRPr="00EB3527">
              <w:rPr>
                <w:rFonts w:ascii="Arial" w:hAnsi="Arial"/>
                <w:b/>
                <w:sz w:val="22"/>
                <w:szCs w:val="22"/>
              </w:rPr>
              <w:t xml:space="preserve">5%, então o aluno está REPROVADO. </w:t>
            </w:r>
          </w:p>
          <w:p w14:paraId="60C034CE" w14:textId="77777777" w:rsidR="00EB3527" w:rsidRPr="00EB3527" w:rsidRDefault="00EB3527" w:rsidP="00EB3527">
            <w:pPr>
              <w:ind w:right="19"/>
              <w:jc w:val="both"/>
              <w:rPr>
                <w:rFonts w:ascii="Arial" w:hAnsi="Arial"/>
                <w:b/>
                <w:sz w:val="22"/>
                <w:szCs w:val="22"/>
              </w:rPr>
            </w:pPr>
            <w:r w:rsidRPr="00EB3527">
              <w:rPr>
                <w:rFonts w:ascii="Arial" w:hAnsi="Arial"/>
                <w:b/>
                <w:sz w:val="22"/>
                <w:szCs w:val="22"/>
              </w:rPr>
              <w:t xml:space="preserve">Se </w:t>
            </w:r>
            <w:r w:rsidR="00954A59" w:rsidRPr="00EB3527">
              <w:rPr>
                <w:rFonts w:ascii="Arial" w:hAnsi="Arial"/>
                <w:b/>
                <w:sz w:val="22"/>
                <w:szCs w:val="22"/>
              </w:rPr>
              <w:t>FREQ ≥</w:t>
            </w:r>
            <w:r w:rsidR="00954A59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="00654D30">
              <w:rPr>
                <w:rFonts w:ascii="Arial" w:hAnsi="Arial"/>
                <w:b/>
                <w:sz w:val="22"/>
                <w:szCs w:val="22"/>
              </w:rPr>
              <w:t>7</w:t>
            </w:r>
            <w:r w:rsidRPr="00EB3527">
              <w:rPr>
                <w:rFonts w:ascii="Arial" w:hAnsi="Arial"/>
                <w:b/>
                <w:sz w:val="22"/>
                <w:szCs w:val="22"/>
              </w:rPr>
              <w:t xml:space="preserve">5% e MI ≥ </w:t>
            </w:r>
            <w:r w:rsidR="00954A59">
              <w:rPr>
                <w:rFonts w:ascii="Arial" w:hAnsi="Arial"/>
                <w:b/>
                <w:sz w:val="22"/>
                <w:szCs w:val="22"/>
              </w:rPr>
              <w:t>6.0</w:t>
            </w:r>
            <w:r w:rsidRPr="00EB3527">
              <w:rPr>
                <w:rFonts w:ascii="Arial" w:hAnsi="Arial"/>
                <w:b/>
                <w:sz w:val="22"/>
                <w:szCs w:val="22"/>
              </w:rPr>
              <w:t xml:space="preserve">, então o aluno está APROVADO e a Média Final (MF) é obtida por MF = MI. </w:t>
            </w:r>
          </w:p>
          <w:p w14:paraId="48B6A657" w14:textId="77777777" w:rsidR="00EB3527" w:rsidRPr="00EB3527" w:rsidRDefault="00EB3527" w:rsidP="00EB3527">
            <w:pPr>
              <w:ind w:right="19"/>
              <w:jc w:val="both"/>
              <w:rPr>
                <w:rFonts w:ascii="Arial" w:hAnsi="Arial"/>
                <w:b/>
                <w:sz w:val="22"/>
                <w:szCs w:val="22"/>
              </w:rPr>
            </w:pPr>
            <w:r w:rsidRPr="00EB3527">
              <w:rPr>
                <w:rFonts w:ascii="Arial" w:hAnsi="Arial"/>
                <w:b/>
                <w:sz w:val="22"/>
                <w:szCs w:val="22"/>
              </w:rPr>
              <w:t xml:space="preserve">Se FREQ ≥ </w:t>
            </w:r>
            <w:r w:rsidR="00654D30">
              <w:rPr>
                <w:rFonts w:ascii="Arial" w:hAnsi="Arial"/>
                <w:b/>
                <w:sz w:val="22"/>
                <w:szCs w:val="22"/>
              </w:rPr>
              <w:t>7</w:t>
            </w:r>
            <w:r w:rsidRPr="00EB3527">
              <w:rPr>
                <w:rFonts w:ascii="Arial" w:hAnsi="Arial"/>
                <w:b/>
                <w:sz w:val="22"/>
                <w:szCs w:val="22"/>
              </w:rPr>
              <w:t xml:space="preserve">5% e MI &lt; </w:t>
            </w:r>
            <w:r w:rsidR="00954A59">
              <w:rPr>
                <w:rFonts w:ascii="Arial" w:hAnsi="Arial"/>
                <w:b/>
                <w:sz w:val="22"/>
                <w:szCs w:val="22"/>
              </w:rPr>
              <w:t>6.0</w:t>
            </w:r>
            <w:r w:rsidRPr="00EB3527">
              <w:rPr>
                <w:rFonts w:ascii="Arial" w:hAnsi="Arial"/>
                <w:b/>
                <w:sz w:val="22"/>
                <w:szCs w:val="22"/>
              </w:rPr>
              <w:t>, então o aluno poderá fazer a PROVA FINAL (PF)</w:t>
            </w:r>
            <w:r w:rsidR="00954A59">
              <w:rPr>
                <w:rFonts w:ascii="Arial" w:hAnsi="Arial"/>
                <w:b/>
                <w:sz w:val="22"/>
                <w:szCs w:val="22"/>
              </w:rPr>
              <w:t>. N</w:t>
            </w:r>
            <w:r w:rsidRPr="00EB3527">
              <w:rPr>
                <w:rFonts w:ascii="Arial" w:hAnsi="Arial"/>
                <w:b/>
                <w:sz w:val="22"/>
                <w:szCs w:val="22"/>
              </w:rPr>
              <w:t>esse caso, a Média Final (MF) é obtida por  MF = (MI + PF) / 2</w:t>
            </w:r>
            <w:r w:rsidR="00954A59">
              <w:rPr>
                <w:rFonts w:ascii="Arial" w:hAnsi="Arial"/>
                <w:b/>
                <w:sz w:val="22"/>
                <w:szCs w:val="22"/>
              </w:rPr>
              <w:t>. Se, então,</w:t>
            </w:r>
            <w:r w:rsidRPr="00EB3527">
              <w:rPr>
                <w:rFonts w:ascii="Arial" w:hAnsi="Arial"/>
                <w:b/>
                <w:sz w:val="22"/>
                <w:szCs w:val="22"/>
              </w:rPr>
              <w:t xml:space="preserve"> MF ≥ 6.0, aluno está APROVADO</w:t>
            </w:r>
            <w:r w:rsidR="00954A59">
              <w:rPr>
                <w:rFonts w:ascii="Arial" w:hAnsi="Arial"/>
                <w:b/>
                <w:sz w:val="22"/>
                <w:szCs w:val="22"/>
              </w:rPr>
              <w:t>; c</w:t>
            </w:r>
            <w:r w:rsidRPr="00EB3527">
              <w:rPr>
                <w:rFonts w:ascii="Arial" w:hAnsi="Arial"/>
                <w:b/>
                <w:sz w:val="22"/>
                <w:szCs w:val="22"/>
              </w:rPr>
              <w:t>aso contrário, está REPROVADO.</w:t>
            </w:r>
          </w:p>
          <w:p w14:paraId="221839D7" w14:textId="77777777" w:rsidR="00B1210E" w:rsidRPr="00EB3527" w:rsidRDefault="00B1210E" w:rsidP="00EB3527">
            <w:pPr>
              <w:tabs>
                <w:tab w:val="left" w:pos="1490"/>
              </w:tabs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EB3527">
              <w:rPr>
                <w:rFonts w:ascii="Arial" w:hAnsi="Arial"/>
                <w:sz w:val="22"/>
                <w:szCs w:val="22"/>
              </w:rPr>
              <w:t xml:space="preserve">Onde: </w:t>
            </w:r>
          </w:p>
          <w:p w14:paraId="166FA59B" w14:textId="77777777" w:rsidR="00B1210E" w:rsidRPr="00EB3527" w:rsidRDefault="00B1210E" w:rsidP="00EB3527">
            <w:pPr>
              <w:numPr>
                <w:ilvl w:val="0"/>
                <w:numId w:val="1"/>
              </w:num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E42B0D">
              <w:rPr>
                <w:rFonts w:ascii="Arial" w:hAnsi="Arial"/>
                <w:b/>
                <w:sz w:val="22"/>
                <w:szCs w:val="22"/>
              </w:rPr>
              <w:t>P1</w:t>
            </w:r>
            <w:r w:rsidRPr="00EB3527">
              <w:rPr>
                <w:rFonts w:ascii="Arial" w:hAnsi="Arial"/>
                <w:sz w:val="22"/>
                <w:szCs w:val="22"/>
              </w:rPr>
              <w:t xml:space="preserve"> (nota A no Sistema de Notas) é uma nota obtida a partir de prova escrita</w:t>
            </w:r>
            <w:r>
              <w:rPr>
                <w:rFonts w:ascii="Arial" w:hAnsi="Arial"/>
                <w:sz w:val="22"/>
                <w:szCs w:val="22"/>
              </w:rPr>
              <w:t>, individual</w:t>
            </w:r>
            <w:r w:rsidRPr="004E4346">
              <w:rPr>
                <w:rFonts w:ascii="Arial" w:hAnsi="Arial"/>
                <w:sz w:val="22"/>
                <w:szCs w:val="22"/>
              </w:rPr>
              <w:t xml:space="preserve"> e sem consulta; </w:t>
            </w:r>
          </w:p>
          <w:p w14:paraId="5430DD23" w14:textId="77777777" w:rsidR="00970C28" w:rsidRPr="00970C28" w:rsidRDefault="00970C28" w:rsidP="00EB3527">
            <w:pPr>
              <w:numPr>
                <w:ilvl w:val="0"/>
                <w:numId w:val="1"/>
              </w:num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AC3791">
              <w:rPr>
                <w:rFonts w:ascii="Arial" w:hAnsi="Arial"/>
                <w:b/>
                <w:bCs/>
                <w:sz w:val="22"/>
                <w:szCs w:val="22"/>
              </w:rPr>
              <w:t>ATIV1</w:t>
            </w:r>
            <w:r>
              <w:rPr>
                <w:rFonts w:ascii="Arial" w:hAnsi="Arial"/>
                <w:sz w:val="22"/>
                <w:szCs w:val="22"/>
              </w:rPr>
              <w:t xml:space="preserve"> (nota B </w:t>
            </w:r>
            <w:r w:rsidR="00AC3791" w:rsidRPr="00EB3527">
              <w:rPr>
                <w:rFonts w:ascii="Arial" w:hAnsi="Arial"/>
                <w:sz w:val="22"/>
                <w:szCs w:val="22"/>
              </w:rPr>
              <w:t xml:space="preserve">no Sistema de Notas) é a nota obtida a partir </w:t>
            </w:r>
            <w:r w:rsidR="00AC3791">
              <w:rPr>
                <w:rFonts w:ascii="Arial" w:hAnsi="Arial"/>
                <w:sz w:val="22"/>
                <w:szCs w:val="22"/>
              </w:rPr>
              <w:t xml:space="preserve">a média aritmética simples obtida a partir de </w:t>
            </w:r>
            <w:r w:rsidR="00AC3791">
              <w:rPr>
                <w:rFonts w:ascii="Arial" w:hAnsi="Arial"/>
                <w:color w:val="000000"/>
                <w:sz w:val="22"/>
                <w:szCs w:val="22"/>
              </w:rPr>
              <w:t>atividades realizadas à distância,</w:t>
            </w:r>
            <w:r w:rsidR="00522F6F">
              <w:rPr>
                <w:rFonts w:ascii="Arial" w:hAnsi="Arial"/>
                <w:color w:val="000000"/>
                <w:sz w:val="22"/>
                <w:szCs w:val="22"/>
              </w:rPr>
              <w:t xml:space="preserve"> individualmente ou em grupo, </w:t>
            </w:r>
            <w:r w:rsidR="00AC3791">
              <w:rPr>
                <w:rFonts w:ascii="Arial" w:hAnsi="Arial"/>
                <w:color w:val="000000"/>
                <w:sz w:val="22"/>
                <w:szCs w:val="22"/>
              </w:rPr>
              <w:t xml:space="preserve">ao longo do </w:t>
            </w:r>
            <w:r w:rsidR="00522F6F">
              <w:rPr>
                <w:rFonts w:ascii="Arial" w:hAnsi="Arial"/>
                <w:color w:val="000000"/>
                <w:sz w:val="22"/>
                <w:szCs w:val="22"/>
              </w:rPr>
              <w:t>período em que é computada N1</w:t>
            </w:r>
            <w:r w:rsidR="00AC3791">
              <w:rPr>
                <w:rFonts w:ascii="Arial" w:hAnsi="Arial"/>
                <w:color w:val="000000"/>
                <w:sz w:val="22"/>
                <w:szCs w:val="22"/>
              </w:rPr>
              <w:t>;</w:t>
            </w:r>
          </w:p>
          <w:p w14:paraId="71A05989" w14:textId="77777777" w:rsidR="00B1210E" w:rsidRPr="00970C28" w:rsidRDefault="00B1210E" w:rsidP="00970C28">
            <w:pPr>
              <w:numPr>
                <w:ilvl w:val="0"/>
                <w:numId w:val="1"/>
              </w:num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970C28">
              <w:rPr>
                <w:rFonts w:ascii="Arial" w:hAnsi="Arial"/>
                <w:b/>
                <w:sz w:val="22"/>
                <w:szCs w:val="22"/>
              </w:rPr>
              <w:t>P2</w:t>
            </w:r>
            <w:r w:rsidRPr="00970C28">
              <w:rPr>
                <w:rFonts w:ascii="Arial" w:hAnsi="Arial"/>
                <w:sz w:val="22"/>
                <w:szCs w:val="22"/>
              </w:rPr>
              <w:t xml:space="preserve"> (nota </w:t>
            </w:r>
            <w:r w:rsidR="00316B02">
              <w:rPr>
                <w:rFonts w:ascii="Arial" w:hAnsi="Arial"/>
                <w:sz w:val="22"/>
                <w:szCs w:val="22"/>
              </w:rPr>
              <w:t>C</w:t>
            </w:r>
            <w:r w:rsidRPr="00970C28">
              <w:rPr>
                <w:rFonts w:ascii="Arial" w:hAnsi="Arial"/>
                <w:sz w:val="22"/>
                <w:szCs w:val="22"/>
              </w:rPr>
              <w:t xml:space="preserve"> no Sistema de Notas) é uma nota obtida a partir de prova escrita, individual e sem consulta; </w:t>
            </w:r>
          </w:p>
          <w:p w14:paraId="2F97C419" w14:textId="77777777" w:rsidR="00522F6F" w:rsidRPr="00522F6F" w:rsidRDefault="00522F6F" w:rsidP="00482577">
            <w:pPr>
              <w:numPr>
                <w:ilvl w:val="0"/>
                <w:numId w:val="1"/>
              </w:num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AC3791">
              <w:rPr>
                <w:rFonts w:ascii="Arial" w:hAnsi="Arial"/>
                <w:b/>
                <w:bCs/>
                <w:sz w:val="22"/>
                <w:szCs w:val="22"/>
              </w:rPr>
              <w:t>ATIV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2</w:t>
            </w:r>
            <w:r>
              <w:rPr>
                <w:rFonts w:ascii="Arial" w:hAnsi="Arial"/>
                <w:sz w:val="22"/>
                <w:szCs w:val="22"/>
              </w:rPr>
              <w:t xml:space="preserve"> (nota </w:t>
            </w:r>
            <w:r w:rsidR="00316B02">
              <w:rPr>
                <w:rFonts w:ascii="Arial" w:hAnsi="Arial"/>
                <w:sz w:val="22"/>
                <w:szCs w:val="22"/>
              </w:rPr>
              <w:t>D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EB3527">
              <w:rPr>
                <w:rFonts w:ascii="Arial" w:hAnsi="Arial"/>
                <w:sz w:val="22"/>
                <w:szCs w:val="22"/>
              </w:rPr>
              <w:t xml:space="preserve">no Sistema de Notas) é a nota obtida a partir </w:t>
            </w:r>
            <w:r>
              <w:rPr>
                <w:rFonts w:ascii="Arial" w:hAnsi="Arial"/>
                <w:sz w:val="22"/>
                <w:szCs w:val="22"/>
              </w:rPr>
              <w:t xml:space="preserve">a média aritmética simples obtida a partir de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atividades realizadas à distância, individualmente ou em grupo, ao longo do período em que é computada N2;</w:t>
            </w:r>
          </w:p>
          <w:p w14:paraId="6C4AB923" w14:textId="77777777" w:rsidR="00B1210E" w:rsidRPr="00EB3527" w:rsidRDefault="00B1210E" w:rsidP="00EB3527">
            <w:pPr>
              <w:numPr>
                <w:ilvl w:val="0"/>
                <w:numId w:val="1"/>
              </w:num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E42B0D">
              <w:rPr>
                <w:rFonts w:ascii="Arial" w:hAnsi="Arial"/>
                <w:b/>
                <w:sz w:val="22"/>
                <w:szCs w:val="22"/>
              </w:rPr>
              <w:t>N1</w:t>
            </w:r>
            <w:r w:rsidRPr="00EB3527">
              <w:rPr>
                <w:rFonts w:ascii="Arial" w:hAnsi="Arial"/>
                <w:sz w:val="22"/>
                <w:szCs w:val="22"/>
              </w:rPr>
              <w:t xml:space="preserve"> é a primeira nota intermediária; </w:t>
            </w:r>
          </w:p>
          <w:p w14:paraId="09AD6D8D" w14:textId="77777777" w:rsidR="00B1210E" w:rsidRPr="00EB3527" w:rsidRDefault="00B1210E" w:rsidP="00EB3527">
            <w:pPr>
              <w:numPr>
                <w:ilvl w:val="0"/>
                <w:numId w:val="1"/>
              </w:num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E42B0D">
              <w:rPr>
                <w:rFonts w:ascii="Arial" w:hAnsi="Arial"/>
                <w:b/>
                <w:sz w:val="22"/>
                <w:szCs w:val="22"/>
              </w:rPr>
              <w:t>N2</w:t>
            </w:r>
            <w:r w:rsidRPr="00EB3527">
              <w:rPr>
                <w:rFonts w:ascii="Arial" w:hAnsi="Arial"/>
                <w:sz w:val="22"/>
                <w:szCs w:val="22"/>
              </w:rPr>
              <w:t xml:space="preserve"> é a segunda nota intermediária; </w:t>
            </w:r>
          </w:p>
          <w:p w14:paraId="5D507B2F" w14:textId="28E3A940" w:rsidR="00B1210E" w:rsidRPr="00EB3527" w:rsidRDefault="00514FC0" w:rsidP="00EB3527">
            <w:pPr>
              <w:numPr>
                <w:ilvl w:val="0"/>
                <w:numId w:val="1"/>
              </w:num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bookmarkStart w:id="32" w:name="OLE_LINK33"/>
            <w:bookmarkStart w:id="33" w:name="OLE_LINK34"/>
            <w:r w:rsidRPr="006871F1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NP</w:t>
            </w:r>
            <w:r w:rsidRPr="006871F1">
              <w:rPr>
                <w:rFonts w:ascii="Arial" w:hAnsi="Arial"/>
                <w:color w:val="000000"/>
                <w:sz w:val="22"/>
                <w:szCs w:val="22"/>
              </w:rPr>
              <w:t xml:space="preserve"> é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a nota de participação, podendo variar entre 0 (zero) e 1 (um)</w:t>
            </w:r>
            <w:r w:rsidR="00C10712">
              <w:rPr>
                <w:rFonts w:ascii="Arial" w:hAnsi="Arial"/>
                <w:color w:val="000000"/>
                <w:sz w:val="22"/>
                <w:szCs w:val="22"/>
              </w:rPr>
              <w:t>, calculada como sendo diretamente proporcional à nota do aluno na Prova Integrada</w:t>
            </w:r>
            <w:r w:rsidR="006917BF">
              <w:rPr>
                <w:rFonts w:ascii="Arial" w:hAnsi="Arial"/>
                <w:color w:val="000000"/>
                <w:sz w:val="22"/>
                <w:szCs w:val="22"/>
              </w:rPr>
              <w:t xml:space="preserve">; </w:t>
            </w:r>
            <w:r w:rsidR="00786580" w:rsidRPr="00EB3527">
              <w:rPr>
                <w:rFonts w:ascii="Arial" w:hAnsi="Arial"/>
                <w:sz w:val="22"/>
                <w:szCs w:val="22"/>
              </w:rPr>
              <w:t xml:space="preserve"> </w:t>
            </w:r>
          </w:p>
          <w:bookmarkEnd w:id="32"/>
          <w:bookmarkEnd w:id="33"/>
          <w:p w14:paraId="7392A66B" w14:textId="77777777" w:rsidR="00B1210E" w:rsidRPr="00EB3527" w:rsidRDefault="00B1210E" w:rsidP="00EB3527">
            <w:pPr>
              <w:numPr>
                <w:ilvl w:val="0"/>
                <w:numId w:val="1"/>
              </w:num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E42B0D">
              <w:rPr>
                <w:rFonts w:ascii="Arial" w:hAnsi="Arial"/>
                <w:b/>
                <w:sz w:val="22"/>
                <w:szCs w:val="22"/>
              </w:rPr>
              <w:t xml:space="preserve">MI </w:t>
            </w:r>
            <w:r w:rsidRPr="00EB3527">
              <w:rPr>
                <w:rFonts w:ascii="Arial" w:hAnsi="Arial"/>
                <w:sz w:val="22"/>
                <w:szCs w:val="22"/>
              </w:rPr>
              <w:t xml:space="preserve">é a média intermediária; </w:t>
            </w:r>
          </w:p>
          <w:p w14:paraId="5C0749BC" w14:textId="77777777" w:rsidR="003C4B41" w:rsidRPr="00256F35" w:rsidRDefault="003C4B41" w:rsidP="003C4B41">
            <w:pPr>
              <w:numPr>
                <w:ilvl w:val="0"/>
                <w:numId w:val="1"/>
              </w:numPr>
              <w:ind w:right="19"/>
              <w:jc w:val="both"/>
              <w:rPr>
                <w:rFonts w:ascii="Arial" w:hAnsi="Arial"/>
                <w:bCs/>
                <w:color w:val="000000"/>
                <w:sz w:val="22"/>
                <w:szCs w:val="22"/>
              </w:rPr>
            </w:pPr>
            <w:r w:rsidRPr="00B96ACC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FREQ</w:t>
            </w:r>
            <w:r>
              <w:rPr>
                <w:rFonts w:ascii="Arial" w:hAnsi="Arial"/>
                <w:bCs/>
                <w:color w:val="000000"/>
                <w:sz w:val="22"/>
                <w:szCs w:val="22"/>
              </w:rPr>
              <w:t xml:space="preserve"> é a frequências nas atividades tal como controlado pelo Sistema de Frequência; </w:t>
            </w:r>
          </w:p>
          <w:p w14:paraId="1EA49CAC" w14:textId="77777777" w:rsidR="003C4B41" w:rsidRDefault="003C4B41" w:rsidP="003C4B41">
            <w:pPr>
              <w:numPr>
                <w:ilvl w:val="0"/>
                <w:numId w:val="1"/>
              </w:numPr>
              <w:ind w:right="19"/>
              <w:jc w:val="both"/>
              <w:rPr>
                <w:rFonts w:ascii="Arial" w:hAnsi="Arial"/>
                <w:bCs/>
                <w:color w:val="000000"/>
                <w:sz w:val="22"/>
                <w:szCs w:val="22"/>
              </w:rPr>
            </w:pPr>
            <w:r w:rsidRPr="00FF0764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MI</w:t>
            </w:r>
            <w:r>
              <w:rPr>
                <w:rFonts w:ascii="Arial" w:hAnsi="Arial"/>
                <w:bCs/>
                <w:color w:val="000000"/>
                <w:sz w:val="22"/>
                <w:szCs w:val="22"/>
              </w:rPr>
              <w:t xml:space="preserve"> é a média intermediária; </w:t>
            </w:r>
          </w:p>
          <w:p w14:paraId="2C1B3120" w14:textId="77777777" w:rsidR="00EB3527" w:rsidRPr="00EB3527" w:rsidRDefault="00EB3527" w:rsidP="00EB3527">
            <w:pPr>
              <w:numPr>
                <w:ilvl w:val="0"/>
                <w:numId w:val="1"/>
              </w:num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E42B0D">
              <w:rPr>
                <w:rFonts w:ascii="Arial" w:hAnsi="Arial"/>
                <w:b/>
                <w:sz w:val="22"/>
                <w:szCs w:val="22"/>
              </w:rPr>
              <w:t>PF</w:t>
            </w:r>
            <w:r w:rsidRPr="00EB3527">
              <w:rPr>
                <w:rFonts w:ascii="Arial" w:hAnsi="Arial"/>
                <w:sz w:val="22"/>
                <w:szCs w:val="22"/>
              </w:rPr>
              <w:t xml:space="preserve"> (nota PF no Sistema de Notas) é a prova final, </w:t>
            </w:r>
            <w:r w:rsidRPr="004E4346">
              <w:rPr>
                <w:rFonts w:ascii="Arial" w:hAnsi="Arial"/>
                <w:sz w:val="22"/>
                <w:szCs w:val="22"/>
              </w:rPr>
              <w:t>individual</w:t>
            </w:r>
            <w:r>
              <w:rPr>
                <w:rFonts w:ascii="Arial" w:hAnsi="Arial"/>
                <w:sz w:val="22"/>
                <w:szCs w:val="22"/>
              </w:rPr>
              <w:t xml:space="preserve">, cobrindo toda a matéria dada </w:t>
            </w:r>
            <w:r w:rsidRPr="004E4346">
              <w:rPr>
                <w:rFonts w:ascii="Arial" w:hAnsi="Arial"/>
                <w:sz w:val="22"/>
                <w:szCs w:val="22"/>
              </w:rPr>
              <w:t>no semestre</w:t>
            </w:r>
            <w:r w:rsidRPr="00EB3527">
              <w:rPr>
                <w:rFonts w:ascii="Arial" w:hAnsi="Arial"/>
                <w:sz w:val="22"/>
                <w:szCs w:val="22"/>
              </w:rPr>
              <w:t xml:space="preserve"> e</w:t>
            </w:r>
          </w:p>
          <w:p w14:paraId="2A386CC5" w14:textId="77777777" w:rsidR="00FA152F" w:rsidRDefault="00B1210E" w:rsidP="00EB3527">
            <w:pPr>
              <w:numPr>
                <w:ilvl w:val="0"/>
                <w:numId w:val="1"/>
              </w:num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E42B0D">
              <w:rPr>
                <w:rFonts w:ascii="Arial" w:hAnsi="Arial"/>
                <w:b/>
                <w:sz w:val="22"/>
                <w:szCs w:val="22"/>
              </w:rPr>
              <w:t>NF</w:t>
            </w:r>
            <w:r w:rsidRPr="00EB3527">
              <w:rPr>
                <w:rFonts w:ascii="Arial" w:hAnsi="Arial"/>
                <w:sz w:val="22"/>
                <w:szCs w:val="22"/>
              </w:rPr>
              <w:t xml:space="preserve"> é a nota final. </w:t>
            </w:r>
          </w:p>
          <w:p w14:paraId="51B19ABB" w14:textId="77777777" w:rsidR="0039178B" w:rsidRPr="00FA152F" w:rsidRDefault="003C4B41" w:rsidP="00EB3527">
            <w:pPr>
              <w:numPr>
                <w:ilvl w:val="0"/>
                <w:numId w:val="1"/>
              </w:num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FA152F">
              <w:rPr>
                <w:rFonts w:ascii="Arial" w:hAnsi="Arial"/>
                <w:sz w:val="22"/>
                <w:szCs w:val="22"/>
              </w:rPr>
              <w:t xml:space="preserve">Ao final do semestre, </w:t>
            </w:r>
            <w:r w:rsidR="00FA152F">
              <w:rPr>
                <w:rFonts w:ascii="Arial" w:hAnsi="Arial"/>
                <w:sz w:val="22"/>
                <w:szCs w:val="22"/>
              </w:rPr>
              <w:t xml:space="preserve">mas </w:t>
            </w:r>
            <w:r w:rsidRPr="00FA152F">
              <w:rPr>
                <w:rFonts w:ascii="Arial" w:hAnsi="Arial"/>
                <w:sz w:val="22"/>
                <w:szCs w:val="22"/>
              </w:rPr>
              <w:t xml:space="preserve">antes das Provas Finais, </w:t>
            </w:r>
            <w:r w:rsidR="0041395E" w:rsidRPr="00FA152F">
              <w:rPr>
                <w:rFonts w:ascii="Arial" w:hAnsi="Arial"/>
                <w:sz w:val="22"/>
                <w:szCs w:val="22"/>
              </w:rPr>
              <w:t xml:space="preserve">caso o aluno tenha perdido uma das provas P1 </w:t>
            </w:r>
            <w:r w:rsidR="00E83D41">
              <w:rPr>
                <w:rFonts w:ascii="Arial" w:hAnsi="Arial"/>
                <w:sz w:val="22"/>
                <w:szCs w:val="22"/>
              </w:rPr>
              <w:t>ou</w:t>
            </w:r>
            <w:r w:rsidR="0041395E" w:rsidRPr="00FA152F">
              <w:rPr>
                <w:rFonts w:ascii="Arial" w:hAnsi="Arial"/>
                <w:sz w:val="22"/>
                <w:szCs w:val="22"/>
              </w:rPr>
              <w:t xml:space="preserve">  P2, ou </w:t>
            </w:r>
            <w:r w:rsidR="000E5B34" w:rsidRPr="00FA152F">
              <w:rPr>
                <w:rFonts w:ascii="Arial" w:hAnsi="Arial"/>
                <w:sz w:val="22"/>
                <w:szCs w:val="22"/>
              </w:rPr>
              <w:t>não pontuado em uma das atividades</w:t>
            </w:r>
            <w:r w:rsidR="0041395E" w:rsidRPr="00FA152F">
              <w:rPr>
                <w:rFonts w:ascii="Arial" w:hAnsi="Arial"/>
                <w:sz w:val="22"/>
                <w:szCs w:val="22"/>
              </w:rPr>
              <w:t xml:space="preserve"> </w:t>
            </w:r>
            <w:r w:rsidR="000E5B34" w:rsidRPr="00FA152F">
              <w:rPr>
                <w:rFonts w:ascii="Arial" w:hAnsi="Arial"/>
                <w:sz w:val="22"/>
                <w:szCs w:val="22"/>
              </w:rPr>
              <w:t>ATIV1</w:t>
            </w:r>
            <w:r w:rsidR="00E83D41">
              <w:rPr>
                <w:rFonts w:ascii="Arial" w:hAnsi="Arial"/>
                <w:sz w:val="22"/>
                <w:szCs w:val="22"/>
              </w:rPr>
              <w:t xml:space="preserve"> ou</w:t>
            </w:r>
            <w:r w:rsidR="000E5B34" w:rsidRPr="00FA152F">
              <w:rPr>
                <w:rFonts w:ascii="Arial" w:hAnsi="Arial"/>
                <w:sz w:val="22"/>
                <w:szCs w:val="22"/>
              </w:rPr>
              <w:t xml:space="preserve"> ATIV2</w:t>
            </w:r>
            <w:r w:rsidR="00E83D41">
              <w:rPr>
                <w:rFonts w:ascii="Arial" w:hAnsi="Arial"/>
                <w:sz w:val="22"/>
                <w:szCs w:val="22"/>
              </w:rPr>
              <w:t xml:space="preserve"> </w:t>
            </w:r>
            <w:r w:rsidR="0041395E" w:rsidRPr="00FA152F">
              <w:rPr>
                <w:rFonts w:ascii="Arial" w:hAnsi="Arial"/>
                <w:sz w:val="22"/>
                <w:szCs w:val="22"/>
              </w:rPr>
              <w:t>(e só nesse caso</w:t>
            </w:r>
            <w:r w:rsidR="00CB2461" w:rsidRPr="00FA152F">
              <w:rPr>
                <w:rFonts w:ascii="Arial" w:hAnsi="Arial"/>
                <w:sz w:val="22"/>
                <w:szCs w:val="22"/>
              </w:rPr>
              <w:t>)</w:t>
            </w:r>
            <w:r w:rsidR="0041395E" w:rsidRPr="00FA152F">
              <w:rPr>
                <w:rFonts w:ascii="Arial" w:hAnsi="Arial"/>
                <w:sz w:val="22"/>
                <w:szCs w:val="22"/>
              </w:rPr>
              <w:t>, ele poderá</w:t>
            </w:r>
            <w:r w:rsidRPr="00FA152F">
              <w:rPr>
                <w:rFonts w:ascii="Arial" w:hAnsi="Arial"/>
                <w:sz w:val="22"/>
                <w:szCs w:val="22"/>
              </w:rPr>
              <w:t xml:space="preserve">  </w:t>
            </w:r>
            <w:r w:rsidR="0041395E" w:rsidRPr="00FA152F">
              <w:rPr>
                <w:rFonts w:ascii="Arial" w:hAnsi="Arial"/>
                <w:sz w:val="22"/>
                <w:szCs w:val="22"/>
              </w:rPr>
              <w:t>fazer a</w:t>
            </w:r>
            <w:r w:rsidRPr="00FA152F">
              <w:rPr>
                <w:rFonts w:ascii="Arial" w:hAnsi="Arial"/>
                <w:sz w:val="22"/>
                <w:szCs w:val="22"/>
              </w:rPr>
              <w:t xml:space="preserve"> </w:t>
            </w:r>
            <w:r w:rsidRPr="00FA152F">
              <w:rPr>
                <w:rFonts w:ascii="Arial" w:hAnsi="Arial"/>
                <w:bCs/>
                <w:sz w:val="22"/>
                <w:szCs w:val="22"/>
              </w:rPr>
              <w:t>Prova Substitutiva</w:t>
            </w:r>
            <w:r w:rsidRPr="00FA152F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Pr="00FA152F">
              <w:rPr>
                <w:rFonts w:ascii="Arial" w:hAnsi="Arial"/>
                <w:sz w:val="22"/>
                <w:szCs w:val="22"/>
              </w:rPr>
              <w:t>(</w:t>
            </w:r>
            <w:r w:rsidRPr="00FA152F">
              <w:rPr>
                <w:rFonts w:ascii="Arial" w:hAnsi="Arial"/>
                <w:b/>
                <w:sz w:val="22"/>
                <w:szCs w:val="22"/>
              </w:rPr>
              <w:t>SUB</w:t>
            </w:r>
            <w:r w:rsidRPr="00FA152F">
              <w:rPr>
                <w:rFonts w:ascii="Arial" w:hAnsi="Arial"/>
                <w:sz w:val="22"/>
                <w:szCs w:val="22"/>
              </w:rPr>
              <w:t xml:space="preserve">). Essa prova será escrita e </w:t>
            </w:r>
            <w:r w:rsidR="00CB2461" w:rsidRPr="00FA152F">
              <w:rPr>
                <w:rFonts w:ascii="Arial" w:hAnsi="Arial"/>
                <w:sz w:val="22"/>
                <w:szCs w:val="22"/>
              </w:rPr>
              <w:t xml:space="preserve">individual e </w:t>
            </w:r>
            <w:r w:rsidRPr="00FA152F">
              <w:rPr>
                <w:rFonts w:ascii="Arial" w:hAnsi="Arial"/>
                <w:sz w:val="22"/>
                <w:szCs w:val="22"/>
              </w:rPr>
              <w:t xml:space="preserve">contemplará todo o assunto coberto ao longo da disciplina. A nota da Prova Substitutiva substituirá </w:t>
            </w:r>
            <w:r w:rsidR="0041395E" w:rsidRPr="00FA152F">
              <w:rPr>
                <w:rFonts w:ascii="Arial" w:hAnsi="Arial"/>
                <w:sz w:val="22"/>
                <w:szCs w:val="22"/>
              </w:rPr>
              <w:t xml:space="preserve">somente uma das avaliações </w:t>
            </w:r>
            <w:r w:rsidR="000E5B34" w:rsidRPr="00FA152F">
              <w:rPr>
                <w:rFonts w:ascii="Arial" w:hAnsi="Arial"/>
                <w:sz w:val="22"/>
                <w:szCs w:val="22"/>
              </w:rPr>
              <w:t>sem pontuação</w:t>
            </w:r>
            <w:r w:rsidR="00522F6F" w:rsidRPr="00FA152F">
              <w:rPr>
                <w:rFonts w:ascii="Arial" w:hAnsi="Arial"/>
                <w:sz w:val="22"/>
                <w:szCs w:val="22"/>
              </w:rPr>
              <w:t>. C</w:t>
            </w:r>
            <w:r w:rsidR="00CB2461" w:rsidRPr="00FA152F">
              <w:rPr>
                <w:rFonts w:ascii="Arial" w:hAnsi="Arial"/>
                <w:sz w:val="22"/>
                <w:szCs w:val="22"/>
              </w:rPr>
              <w:t>aso mais</w:t>
            </w:r>
            <w:r w:rsidR="00522F6F" w:rsidRPr="00FA152F">
              <w:rPr>
                <w:rFonts w:ascii="Arial" w:hAnsi="Arial"/>
                <w:sz w:val="22"/>
                <w:szCs w:val="22"/>
              </w:rPr>
              <w:t xml:space="preserve"> de uma</w:t>
            </w:r>
            <w:r w:rsidR="00CB2461" w:rsidRPr="00FA152F">
              <w:rPr>
                <w:rFonts w:ascii="Arial" w:hAnsi="Arial"/>
                <w:sz w:val="22"/>
                <w:szCs w:val="22"/>
              </w:rPr>
              <w:t xml:space="preserve"> de</w:t>
            </w:r>
            <w:r w:rsidR="00522F6F" w:rsidRPr="00FA152F">
              <w:rPr>
                <w:rFonts w:ascii="Arial" w:hAnsi="Arial"/>
                <w:sz w:val="22"/>
                <w:szCs w:val="22"/>
              </w:rPr>
              <w:t>ssas</w:t>
            </w:r>
            <w:r w:rsidR="00CB2461" w:rsidRPr="00FA152F">
              <w:rPr>
                <w:rFonts w:ascii="Arial" w:hAnsi="Arial"/>
                <w:sz w:val="22"/>
                <w:szCs w:val="22"/>
              </w:rPr>
              <w:t xml:space="preserve"> </w:t>
            </w:r>
            <w:r w:rsidR="00522F6F" w:rsidRPr="00FA152F">
              <w:rPr>
                <w:rFonts w:ascii="Arial" w:hAnsi="Arial"/>
                <w:sz w:val="22"/>
                <w:szCs w:val="22"/>
              </w:rPr>
              <w:t>avaliações esteja sem pontuação,</w:t>
            </w:r>
            <w:r w:rsidR="00CB2461" w:rsidRPr="00FA152F">
              <w:rPr>
                <w:rFonts w:ascii="Arial" w:hAnsi="Arial"/>
                <w:sz w:val="22"/>
                <w:szCs w:val="22"/>
              </w:rPr>
              <w:t xml:space="preserve"> a nota SUB substituirá a</w:t>
            </w:r>
            <w:r w:rsidRPr="00FA152F">
              <w:rPr>
                <w:rFonts w:ascii="Arial" w:hAnsi="Arial"/>
                <w:sz w:val="22"/>
                <w:szCs w:val="22"/>
              </w:rPr>
              <w:t xml:space="preserve"> de maior peso</w:t>
            </w:r>
            <w:r w:rsidR="00EB3527" w:rsidRPr="00FA152F">
              <w:rPr>
                <w:rFonts w:ascii="Arial" w:hAnsi="Arial"/>
                <w:sz w:val="22"/>
                <w:szCs w:val="22"/>
              </w:rPr>
              <w:t xml:space="preserve">. </w:t>
            </w:r>
          </w:p>
        </w:tc>
      </w:tr>
    </w:tbl>
    <w:p w14:paraId="3421A084" w14:textId="77777777" w:rsidR="00452CEE" w:rsidRDefault="00452CEE">
      <w:pPr>
        <w:jc w:val="center"/>
      </w:pPr>
    </w:p>
    <w:p w14:paraId="0917B2CF" w14:textId="77777777" w:rsidR="00F13680" w:rsidRDefault="00F13680">
      <w:r>
        <w:br w:type="page"/>
      </w:r>
    </w:p>
    <w:tbl>
      <w:tblPr>
        <w:tblW w:w="99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2"/>
        <w:gridCol w:w="21"/>
      </w:tblGrid>
      <w:tr w:rsidR="00261CE9" w:rsidRPr="00DC1C73" w14:paraId="101E7DDF" w14:textId="77777777" w:rsidTr="00452CEE">
        <w:trPr>
          <w:cantSplit/>
          <w:trHeight w:val="285"/>
          <w:jc w:val="center"/>
        </w:trPr>
        <w:tc>
          <w:tcPr>
            <w:tcW w:w="9913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6D337448" w14:textId="77777777" w:rsidR="00796312" w:rsidRPr="009D049E" w:rsidRDefault="00261CE9" w:rsidP="00DF4024">
            <w:pPr>
              <w:spacing w:before="2" w:after="2" w:line="0" w:lineRule="atLeast"/>
              <w:rPr>
                <w:rFonts w:ascii="Arial" w:hAnsi="Arial" w:cs="Arial"/>
                <w:iCs/>
                <w:sz w:val="22"/>
                <w:szCs w:val="22"/>
              </w:rPr>
            </w:pPr>
            <w:r w:rsidRPr="009D049E">
              <w:rPr>
                <w:rFonts w:ascii="Arial" w:hAnsi="Arial" w:cs="Arial"/>
                <w:iCs/>
                <w:sz w:val="22"/>
                <w:szCs w:val="22"/>
              </w:rPr>
              <w:lastRenderedPageBreak/>
              <w:t>Bibliografia</w:t>
            </w:r>
            <w:r w:rsidR="004E3EFB" w:rsidRPr="009D049E">
              <w:rPr>
                <w:rFonts w:ascii="Arial" w:hAnsi="Arial" w:cs="Arial"/>
                <w:iCs/>
                <w:sz w:val="22"/>
                <w:szCs w:val="22"/>
              </w:rPr>
              <w:t xml:space="preserve"> Básica</w:t>
            </w:r>
            <w:r w:rsidR="007B779D" w:rsidRPr="009D049E">
              <w:rPr>
                <w:rFonts w:ascii="Arial" w:hAnsi="Arial" w:cs="Arial"/>
                <w:iCs/>
                <w:sz w:val="22"/>
                <w:szCs w:val="22"/>
              </w:rPr>
              <w:t xml:space="preserve">: </w:t>
            </w:r>
          </w:p>
          <w:tbl>
            <w:tblPr>
              <w:tblW w:w="5000" w:type="pct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3"/>
            </w:tblGrid>
            <w:tr w:rsidR="009A1979" w:rsidRPr="00DC1C73" w14:paraId="5C07968A" w14:textId="77777777" w:rsidTr="00796312">
              <w:trPr>
                <w:tblCellSpacing w:w="0" w:type="dxa"/>
                <w:jc w:val="center"/>
              </w:trPr>
              <w:tc>
                <w:tcPr>
                  <w:tcW w:w="9664" w:type="dxa"/>
                  <w:vAlign w:val="center"/>
                  <w:hideMark/>
                </w:tcPr>
                <w:p w14:paraId="6A00DA20" w14:textId="7D41D968" w:rsidR="00E83D41" w:rsidRPr="003D11D4" w:rsidRDefault="00E83D41" w:rsidP="00DF4024">
                  <w:pPr>
                    <w:numPr>
                      <w:ilvl w:val="0"/>
                      <w:numId w:val="2"/>
                    </w:numPr>
                    <w:spacing w:before="2" w:after="2" w:line="0" w:lineRule="atLeast"/>
                    <w:rPr>
                      <w:rFonts w:ascii="Arial" w:hAnsi="Arial" w:cs="Arial"/>
                      <w:iCs/>
                      <w:sz w:val="22"/>
                      <w:szCs w:val="22"/>
                    </w:rPr>
                  </w:pPr>
                  <w:bookmarkStart w:id="34" w:name="OLE_LINK36"/>
                  <w:bookmarkStart w:id="35" w:name="OLE_LINK37"/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AGGARWAL, Charu C. </w:t>
                  </w:r>
                  <w:r w:rsidRPr="00E83D41">
                    <w:rPr>
                      <w:rFonts w:ascii="Arial" w:hAnsi="Arial" w:cs="Arial"/>
                      <w:b/>
                      <w:iCs/>
                      <w:sz w:val="22"/>
                      <w:szCs w:val="22"/>
                      <w:lang w:val="en-US"/>
                    </w:rPr>
                    <w:t>Artificial Intelligence: A Textbook</w:t>
                  </w: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. </w:t>
                  </w:r>
                  <w:r w:rsidRPr="00E83D41">
                    <w:rPr>
                      <w:rFonts w:ascii="Arial" w:hAnsi="Arial" w:cs="Arial"/>
                      <w:bCs/>
                      <w:iCs/>
                      <w:sz w:val="22"/>
                      <w:szCs w:val="22"/>
                    </w:rPr>
                    <w:t xml:space="preserve">New York: Springer: 2021. </w:t>
                  </w:r>
                </w:p>
                <w:p w14:paraId="623E5567" w14:textId="0F87CE54" w:rsidR="003D11D4" w:rsidRPr="003D11D4" w:rsidRDefault="003D11D4" w:rsidP="003D11D4">
                  <w:pPr>
                    <w:numPr>
                      <w:ilvl w:val="0"/>
                      <w:numId w:val="2"/>
                    </w:numPr>
                    <w:spacing w:line="0" w:lineRule="atLeast"/>
                    <w:jc w:val="both"/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C</w:t>
                  </w:r>
                  <w:r w:rsidRPr="00496F36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HOLLET</w:t>
                  </w: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, François</w:t>
                  </w:r>
                  <w:r w:rsidRPr="00496F36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. </w:t>
                  </w:r>
                  <w:r w:rsidRPr="00496F36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  <w:lang w:val="en-US"/>
                    </w:rPr>
                    <w:t>Deep</w:t>
                  </w:r>
                  <w:r w:rsidRPr="00496F36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 </w:t>
                  </w:r>
                  <w:r w:rsidRPr="00496F36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  <w:lang w:val="en-US"/>
                    </w:rPr>
                    <w:t>Learning with Python</w:t>
                  </w:r>
                  <w:r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  <w:lang w:val="en-US"/>
                    </w:rPr>
                    <w:t xml:space="preserve">, 2ed. </w:t>
                  </w:r>
                  <w:r w:rsidRPr="00496F36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Shelter Island: Manning, 20</w:t>
                  </w: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21</w:t>
                  </w:r>
                  <w:r w:rsidRPr="00496F36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.</w:t>
                  </w:r>
                  <w:r>
                    <w:rPr>
                      <w:lang w:val="en-GB"/>
                    </w:rPr>
                    <w:t xml:space="preserve"> </w:t>
                  </w:r>
                </w:p>
                <w:p w14:paraId="14ECD081" w14:textId="77777777" w:rsidR="00FB573B" w:rsidRPr="00E83D41" w:rsidRDefault="00A01AEB" w:rsidP="00DC1C73">
                  <w:pPr>
                    <w:numPr>
                      <w:ilvl w:val="0"/>
                      <w:numId w:val="2"/>
                    </w:numPr>
                    <w:spacing w:before="2" w:after="2" w:line="0" w:lineRule="atLeast"/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</w:pPr>
                  <w:r w:rsidRPr="00743B5A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>GÉRON, Aurélien</w:t>
                  </w:r>
                  <w:r w:rsidR="00FB573B" w:rsidRPr="00743B5A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. </w:t>
                  </w:r>
                  <w:r w:rsidR="00FB573B" w:rsidRPr="00FB573B">
                    <w:rPr>
                      <w:rFonts w:ascii="Arial" w:hAnsi="Arial" w:cs="Arial"/>
                      <w:b/>
                      <w:iCs/>
                      <w:sz w:val="22"/>
                      <w:szCs w:val="22"/>
                      <w:lang w:val="en-US"/>
                    </w:rPr>
                    <w:t>Hands-On Machine Learning with Scikit-Learn and TensorFlow</w:t>
                  </w:r>
                  <w:bookmarkEnd w:id="34"/>
                  <w:bookmarkEnd w:id="35"/>
                  <w:r w:rsidR="00E83D41">
                    <w:rPr>
                      <w:rFonts w:ascii="Arial" w:hAnsi="Arial" w:cs="Arial"/>
                      <w:b/>
                      <w:iCs/>
                      <w:sz w:val="22"/>
                      <w:szCs w:val="22"/>
                      <w:lang w:val="en-US"/>
                    </w:rPr>
                    <w:t xml:space="preserve">: </w:t>
                  </w:r>
                  <w:r w:rsidR="00E83D41" w:rsidRPr="00E83D41">
                    <w:rPr>
                      <w:rFonts w:ascii="Arial" w:hAnsi="Arial" w:cs="Arial"/>
                      <w:b/>
                      <w:iCs/>
                      <w:sz w:val="22"/>
                      <w:szCs w:val="22"/>
                      <w:lang w:val="en-US"/>
                    </w:rPr>
                    <w:t>Concepts, Tools, and Techniques to Build Intelligent Systems</w:t>
                  </w:r>
                  <w:r w:rsidR="00DC1C73" w:rsidRPr="00DC1C73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, 2 ed</w:t>
                  </w:r>
                  <w:r w:rsidR="00DC1C73">
                    <w:rPr>
                      <w:rFonts w:ascii="Arial" w:hAnsi="Arial" w:cs="Arial"/>
                      <w:b/>
                      <w:iCs/>
                      <w:sz w:val="22"/>
                      <w:szCs w:val="22"/>
                      <w:lang w:val="en-US"/>
                    </w:rPr>
                    <w:t>.</w:t>
                  </w:r>
                  <w:r w:rsidR="00FB573B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 </w:t>
                  </w:r>
                  <w:bookmarkStart w:id="36" w:name="OLE_LINK32"/>
                  <w:bookmarkStart w:id="37" w:name="OLE_LINK35"/>
                  <w:r w:rsidR="00FB573B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>Sebastopol: O’Reilly, 201</w:t>
                  </w:r>
                  <w:r w:rsidR="00E83D41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>9</w:t>
                  </w:r>
                  <w:r w:rsidR="00FB573B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. </w:t>
                  </w:r>
                  <w:r w:rsidR="00FA5F83" w:rsidRPr="005D0B3D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 </w:t>
                  </w:r>
                  <w:bookmarkEnd w:id="36"/>
                  <w:bookmarkEnd w:id="37"/>
                </w:p>
              </w:tc>
            </w:tr>
            <w:tr w:rsidR="009A1979" w:rsidRPr="00DC1C73" w14:paraId="389276CF" w14:textId="77777777" w:rsidTr="00796312">
              <w:trPr>
                <w:tblCellSpacing w:w="0" w:type="dxa"/>
                <w:jc w:val="center"/>
              </w:trPr>
              <w:tc>
                <w:tcPr>
                  <w:tcW w:w="9664" w:type="dxa"/>
                  <w:vAlign w:val="center"/>
                  <w:hideMark/>
                </w:tcPr>
                <w:p w14:paraId="2A271662" w14:textId="77777777" w:rsidR="009A1979" w:rsidRPr="00A03565" w:rsidRDefault="009A1979" w:rsidP="00DF4024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65E4A86E" w14:textId="77777777" w:rsidR="001F312A" w:rsidRPr="00A03565" w:rsidRDefault="001F312A" w:rsidP="00DF4024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4E3EFB" w:rsidRPr="00B80958" w14:paraId="68774106" w14:textId="77777777" w:rsidTr="00452CEE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21" w:type="dxa"/>
          <w:jc w:val="center"/>
        </w:trPr>
        <w:tc>
          <w:tcPr>
            <w:tcW w:w="9892" w:type="dxa"/>
          </w:tcPr>
          <w:p w14:paraId="7CCF9BCA" w14:textId="77777777" w:rsidR="004E3EFB" w:rsidRPr="009D049E" w:rsidRDefault="004E3EFB" w:rsidP="00DF4024">
            <w:pPr>
              <w:spacing w:line="0" w:lineRule="atLeast"/>
              <w:jc w:val="both"/>
              <w:rPr>
                <w:rFonts w:ascii="Arial" w:hAnsi="Arial" w:cs="Arial"/>
                <w:iCs/>
                <w:sz w:val="22"/>
                <w:szCs w:val="22"/>
                <w:lang w:val="en-US"/>
              </w:rPr>
            </w:pPr>
            <w:r w:rsidRPr="009D049E">
              <w:rPr>
                <w:rFonts w:ascii="Arial" w:hAnsi="Arial" w:cs="Arial"/>
                <w:iCs/>
                <w:sz w:val="22"/>
                <w:szCs w:val="22"/>
                <w:lang w:val="en-US"/>
              </w:rPr>
              <w:t>Bibliografia Complementar</w:t>
            </w:r>
            <w:r w:rsidR="007B779D" w:rsidRPr="009D049E">
              <w:rPr>
                <w:rFonts w:ascii="Arial" w:hAnsi="Arial" w:cs="Arial"/>
                <w:iCs/>
                <w:sz w:val="22"/>
                <w:szCs w:val="22"/>
                <w:lang w:val="en-US"/>
              </w:rPr>
              <w:t xml:space="preserve">: </w:t>
            </w:r>
          </w:p>
          <w:tbl>
            <w:tblPr>
              <w:tblW w:w="5000" w:type="pct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76"/>
            </w:tblGrid>
            <w:tr w:rsidR="00E80C11" w:rsidRPr="00B80958" w14:paraId="118A989F" w14:textId="77777777" w:rsidTr="002E3D31">
              <w:trPr>
                <w:tblCellSpacing w:w="0" w:type="dxa"/>
                <w:jc w:val="center"/>
              </w:trPr>
              <w:tc>
                <w:tcPr>
                  <w:tcW w:w="9587" w:type="dxa"/>
                  <w:vAlign w:val="center"/>
                  <w:hideMark/>
                </w:tcPr>
                <w:p w14:paraId="6DE74FDC" w14:textId="77777777" w:rsidR="00F15FDD" w:rsidRDefault="00685F21" w:rsidP="00DF4024">
                  <w:pPr>
                    <w:numPr>
                      <w:ilvl w:val="0"/>
                      <w:numId w:val="2"/>
                    </w:numPr>
                    <w:spacing w:line="0" w:lineRule="atLeast"/>
                    <w:jc w:val="both"/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</w:pPr>
                  <w:r w:rsidRPr="008D3A12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GOODFELLOW, Ian; BENGIO, Yoshua, </w:t>
                  </w:r>
                  <w:r w:rsidR="008D3A12" w:rsidRPr="008D3A12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COURVILLE, </w:t>
                  </w:r>
                  <w:r w:rsidR="008D3A12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Aaron. </w:t>
                  </w:r>
                  <w:r w:rsidR="008D3A12" w:rsidRPr="008D3A12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  <w:lang w:val="en-US"/>
                    </w:rPr>
                    <w:t>Deep Learning</w:t>
                  </w:r>
                  <w:r w:rsidR="008D3A12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. Cambridge: MIT Press, 2016.</w:t>
                  </w:r>
                </w:p>
                <w:p w14:paraId="5DEF9DA3" w14:textId="5AF0E170" w:rsidR="00E83D41" w:rsidRDefault="00E83D41" w:rsidP="00DF4024">
                  <w:pPr>
                    <w:numPr>
                      <w:ilvl w:val="0"/>
                      <w:numId w:val="2"/>
                    </w:numPr>
                    <w:spacing w:line="0" w:lineRule="atLeast"/>
                    <w:jc w:val="both"/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RASCHKA, Sebastian; MIRJALILI, Vahid. </w:t>
                  </w:r>
                  <w:r w:rsidRPr="00FB573B">
                    <w:rPr>
                      <w:rFonts w:ascii="Arial" w:hAnsi="Arial" w:cs="Arial"/>
                      <w:b/>
                      <w:iCs/>
                      <w:sz w:val="22"/>
                      <w:szCs w:val="22"/>
                      <w:lang w:val="en-US"/>
                    </w:rPr>
                    <w:t>Python Machine Learning</w:t>
                  </w:r>
                  <w:r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. </w:t>
                  </w:r>
                  <w:r w:rsidR="003D11D4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 ed. Birmingham: Packt, 2017</w:t>
                  </w:r>
                  <w:r w:rsidR="003D11D4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>9</w:t>
                  </w:r>
                </w:p>
                <w:p w14:paraId="4C7F53A6" w14:textId="5AE63506" w:rsidR="00CF18DB" w:rsidRDefault="00652BC7" w:rsidP="00E83D41">
                  <w:pPr>
                    <w:numPr>
                      <w:ilvl w:val="0"/>
                      <w:numId w:val="2"/>
                    </w:numPr>
                    <w:spacing w:line="0" w:lineRule="atLeast"/>
                    <w:jc w:val="both"/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RUSSEL, Stuart</w:t>
                  </w:r>
                  <w:r w:rsidR="00F15FDD" w:rsidRPr="00F15FDD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; NORVIG, P</w:t>
                  </w: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eter</w:t>
                  </w:r>
                  <w:r w:rsidR="00F15FDD" w:rsidRPr="00F15FDD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. </w:t>
                  </w:r>
                  <w:r w:rsidR="00F15FDD" w:rsidRPr="00F15FDD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  <w:lang w:val="en-US"/>
                    </w:rPr>
                    <w:t>Artificial Intelligence: A Modern Approach</w:t>
                  </w:r>
                  <w:r w:rsidR="00F15FDD" w:rsidRPr="00F15FDD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. 3 ed</w:t>
                  </w:r>
                  <w:r w:rsidR="00F15FDD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. Upper Saddle River: Pearson, 2</w:t>
                  </w:r>
                  <w:r w:rsidR="00F15FDD" w:rsidRPr="00F15FDD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010.</w:t>
                  </w:r>
                </w:p>
                <w:p w14:paraId="4C8D097C" w14:textId="350D385A" w:rsidR="009E031B" w:rsidRDefault="009E031B" w:rsidP="00E83D41">
                  <w:pPr>
                    <w:numPr>
                      <w:ilvl w:val="0"/>
                      <w:numId w:val="2"/>
                    </w:numPr>
                    <w:spacing w:line="0" w:lineRule="atLeast"/>
                    <w:jc w:val="both"/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TAN, Pang-Ning; STEINBACH, Michael; KUMAR, Vipin. </w:t>
                  </w:r>
                  <w:r w:rsidRPr="009E031B">
                    <w:rPr>
                      <w:rFonts w:ascii="Arial" w:hAnsi="Arial" w:cs="Arial"/>
                      <w:b/>
                      <w:iCs/>
                      <w:sz w:val="22"/>
                      <w:szCs w:val="22"/>
                      <w:lang w:val="en-US"/>
                    </w:rPr>
                    <w:t>Introduction to Data Mining</w:t>
                  </w: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. 2 ed. </w:t>
                  </w:r>
                  <w:r w:rsidRPr="009E031B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Upper Saddle River: </w:t>
                  </w: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Pearson, 2018.</w:t>
                  </w:r>
                </w:p>
                <w:p w14:paraId="4BB8F48D" w14:textId="77777777" w:rsidR="00C313DA" w:rsidRPr="00E83D41" w:rsidRDefault="00C313DA" w:rsidP="00E83D41">
                  <w:pPr>
                    <w:numPr>
                      <w:ilvl w:val="0"/>
                      <w:numId w:val="2"/>
                    </w:numPr>
                    <w:spacing w:line="0" w:lineRule="atLeast"/>
                    <w:jc w:val="both"/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VANDERPLAS, Jake. </w:t>
                  </w:r>
                  <w:r w:rsidRPr="00847478">
                    <w:rPr>
                      <w:rFonts w:ascii="Arial" w:hAnsi="Arial" w:cs="Arial"/>
                      <w:b/>
                      <w:iCs/>
                      <w:sz w:val="22"/>
                      <w:szCs w:val="22"/>
                      <w:lang w:val="en-US"/>
                    </w:rPr>
                    <w:t>Python Data Science Handbook</w:t>
                  </w:r>
                  <w:r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. </w:t>
                  </w:r>
                  <w:r w:rsidRPr="00847478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>Sebastopol: O'Reilly, 2017.</w:t>
                  </w:r>
                </w:p>
              </w:tc>
            </w:tr>
            <w:tr w:rsidR="00E80C11" w:rsidRPr="00B80958" w14:paraId="6462ADD6" w14:textId="77777777" w:rsidTr="002E3D31">
              <w:trPr>
                <w:tblCellSpacing w:w="0" w:type="dxa"/>
                <w:jc w:val="center"/>
              </w:trPr>
              <w:tc>
                <w:tcPr>
                  <w:tcW w:w="9587" w:type="dxa"/>
                  <w:vAlign w:val="center"/>
                  <w:hideMark/>
                </w:tcPr>
                <w:p w14:paraId="0D0DC59C" w14:textId="77777777" w:rsidR="00E80C11" w:rsidRPr="00B80958" w:rsidRDefault="00E80C11" w:rsidP="00DF4024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38B3E57A" w14:textId="77777777" w:rsidR="00565D64" w:rsidRPr="00B80958" w:rsidRDefault="00565D64" w:rsidP="00DF4024">
            <w:pPr>
              <w:spacing w:line="0" w:lineRule="atLeast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tbl>
      <w:tblPr>
        <w:tblStyle w:val="TableGrid"/>
        <w:tblW w:w="10795" w:type="dxa"/>
        <w:tblInd w:w="-572" w:type="dxa"/>
        <w:tblLook w:val="04A0" w:firstRow="1" w:lastRow="0" w:firstColumn="1" w:lastColumn="0" w:noHBand="0" w:noVBand="1"/>
      </w:tblPr>
      <w:tblGrid>
        <w:gridCol w:w="1060"/>
        <w:gridCol w:w="1317"/>
        <w:gridCol w:w="8418"/>
      </w:tblGrid>
      <w:tr w:rsidR="000E1CC1" w:rsidRPr="00B80958" w14:paraId="3318CEAE" w14:textId="77777777" w:rsidTr="00B1020E">
        <w:trPr>
          <w:trHeight w:val="1017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42067CDD" w14:textId="77777777" w:rsidR="000E1CC1" w:rsidRPr="00B80958" w:rsidRDefault="000E1CC1" w:rsidP="00EF4DF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14:paraId="0DF10387" w14:textId="77777777" w:rsidR="000E1CC1" w:rsidRPr="00B80958" w:rsidRDefault="000E1CC1" w:rsidP="00EF4DF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418" w:type="dxa"/>
            <w:tcBorders>
              <w:top w:val="nil"/>
              <w:left w:val="nil"/>
              <w:bottom w:val="nil"/>
              <w:right w:val="nil"/>
            </w:tcBorders>
          </w:tcPr>
          <w:p w14:paraId="72211254" w14:textId="77777777" w:rsidR="000E1CC1" w:rsidRPr="00B80958" w:rsidRDefault="000E1CC1" w:rsidP="00EF4DF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14:paraId="79C91ADF" w14:textId="77777777" w:rsidR="000E1CC1" w:rsidRPr="00B80958" w:rsidRDefault="000E1CC1" w:rsidP="00B454F3">
            <w:pPr>
              <w:tabs>
                <w:tab w:val="left" w:pos="7578"/>
              </w:tabs>
              <w:ind w:right="764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</w:tbl>
    <w:p w14:paraId="59BDB1D1" w14:textId="77777777" w:rsidR="00616175" w:rsidRPr="009F4CB5" w:rsidRDefault="00616175" w:rsidP="00651D24"/>
    <w:sectPr w:rsidR="00616175" w:rsidRPr="009F4CB5" w:rsidSect="00924CA1">
      <w:headerReference w:type="default" r:id="rId8"/>
      <w:pgSz w:w="11907" w:h="16840" w:code="9"/>
      <w:pgMar w:top="1675" w:right="1418" w:bottom="851" w:left="1701" w:header="284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62C47" w14:textId="77777777" w:rsidR="005B5900" w:rsidRDefault="005B5900">
      <w:r>
        <w:separator/>
      </w:r>
    </w:p>
  </w:endnote>
  <w:endnote w:type="continuationSeparator" w:id="0">
    <w:p w14:paraId="512EA2CA" w14:textId="77777777" w:rsidR="005B5900" w:rsidRDefault="005B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CD8F2" w14:textId="77777777" w:rsidR="005B5900" w:rsidRDefault="005B5900">
      <w:r>
        <w:separator/>
      </w:r>
    </w:p>
  </w:footnote>
  <w:footnote w:type="continuationSeparator" w:id="0">
    <w:p w14:paraId="75F0DEAB" w14:textId="77777777" w:rsidR="005B5900" w:rsidRDefault="005B5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B94C2" w14:textId="77777777" w:rsidR="00EF4DF0" w:rsidRDefault="00EF4DF0" w:rsidP="00924CA1">
    <w:pPr>
      <w:pStyle w:val="Header"/>
      <w:ind w:left="-567"/>
      <w:jc w:val="center"/>
      <w:outlineLvl w:val="0"/>
      <w:rPr>
        <w:rFonts w:ascii="Arial" w:hAnsi="Arial" w:cs="Arial"/>
        <w:b/>
        <w:sz w:val="20"/>
      </w:rPr>
    </w:pPr>
  </w:p>
  <w:p w14:paraId="2E368AB4" w14:textId="77777777" w:rsidR="00EF4DF0" w:rsidRDefault="00EF4DF0" w:rsidP="00924CA1">
    <w:pPr>
      <w:pStyle w:val="Header"/>
      <w:ind w:left="-567"/>
      <w:jc w:val="center"/>
      <w:outlineLvl w:val="0"/>
      <w:rPr>
        <w:rFonts w:ascii="Arial" w:hAnsi="Arial" w:cs="Arial"/>
        <w:b/>
        <w:sz w:val="2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098A3D6" wp14:editId="3AD22DAC">
          <wp:simplePos x="0" y="0"/>
          <wp:positionH relativeFrom="column">
            <wp:posOffset>5008880</wp:posOffset>
          </wp:positionH>
          <wp:positionV relativeFrom="paragraph">
            <wp:posOffset>47625</wp:posOffset>
          </wp:positionV>
          <wp:extent cx="528320" cy="770890"/>
          <wp:effectExtent l="0" t="0" r="5080" b="0"/>
          <wp:wrapSquare wrapText="bothSides"/>
          <wp:docPr id="3" name="Picture 3" descr="brasao_M4_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rasao_M4_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770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2C2EECA9" wp14:editId="1F39ECAF">
          <wp:simplePos x="0" y="0"/>
          <wp:positionH relativeFrom="column">
            <wp:posOffset>-314960</wp:posOffset>
          </wp:positionH>
          <wp:positionV relativeFrom="paragraph">
            <wp:posOffset>98425</wp:posOffset>
          </wp:positionV>
          <wp:extent cx="720090" cy="720090"/>
          <wp:effectExtent l="0" t="0" r="3810" b="3810"/>
          <wp:wrapThrough wrapText="bothSides">
            <wp:wrapPolygon edited="0">
              <wp:start x="6857" y="0"/>
              <wp:lineTo x="0" y="3429"/>
              <wp:lineTo x="0" y="14286"/>
              <wp:lineTo x="1714" y="18286"/>
              <wp:lineTo x="6286" y="21143"/>
              <wp:lineTo x="6857" y="21143"/>
              <wp:lineTo x="13714" y="21143"/>
              <wp:lineTo x="14857" y="21143"/>
              <wp:lineTo x="18857" y="18286"/>
              <wp:lineTo x="21143" y="13714"/>
              <wp:lineTo x="21143" y="6286"/>
              <wp:lineTo x="17714" y="1714"/>
              <wp:lineTo x="13714" y="0"/>
              <wp:lineTo x="6857" y="0"/>
            </wp:wrapPolygon>
          </wp:wrapThrough>
          <wp:docPr id="1" name="Picture 1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mbolo_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20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D73E604" w14:textId="77777777" w:rsidR="00EF4DF0" w:rsidRDefault="00EF4DF0" w:rsidP="00924CA1">
    <w:pPr>
      <w:pStyle w:val="Header"/>
      <w:ind w:left="-567"/>
      <w:jc w:val="center"/>
      <w:outlineLvl w:val="0"/>
      <w:rPr>
        <w:rFonts w:ascii="Arial" w:hAnsi="Arial" w:cs="Arial"/>
        <w:b/>
        <w:sz w:val="20"/>
      </w:rPr>
    </w:pPr>
  </w:p>
  <w:p w14:paraId="624C245B" w14:textId="77777777" w:rsidR="00EF4DF0" w:rsidRPr="000245C5" w:rsidRDefault="000245C5" w:rsidP="000245C5">
    <w:pPr>
      <w:pStyle w:val="Header"/>
      <w:jc w:val="center"/>
      <w:rPr>
        <w:sz w:val="36"/>
      </w:rPr>
    </w:pPr>
    <w:r w:rsidRPr="000245C5">
      <w:rPr>
        <w:rFonts w:ascii="Arial" w:hAnsi="Arial" w:cs="Arial"/>
        <w:b/>
        <w:sz w:val="28"/>
      </w:rPr>
      <w:t>UNIVERSIDADE PRESBITERIANA MACKENZIE</w:t>
    </w:r>
    <w:r w:rsidRPr="000245C5">
      <w:rPr>
        <w:rFonts w:ascii="Arial" w:hAnsi="Arial" w:cs="Arial"/>
        <w:b/>
        <w:sz w:val="28"/>
      </w:rPr>
      <w:cr/>
      <w:t>Faculdade de Computação e Informática</w:t>
    </w:r>
  </w:p>
  <w:p w14:paraId="1E1BAF79" w14:textId="77777777" w:rsidR="00EF4DF0" w:rsidRDefault="00EF4DF0" w:rsidP="00924CA1">
    <w:pPr>
      <w:pStyle w:val="Header"/>
      <w:jc w:val="right"/>
    </w:pPr>
  </w:p>
  <w:p w14:paraId="27276477" w14:textId="77777777" w:rsidR="00EF4DF0" w:rsidRDefault="00EF4DF0" w:rsidP="00924CA1">
    <w:pPr>
      <w:pStyle w:val="Header"/>
      <w:jc w:val="right"/>
    </w:pPr>
  </w:p>
  <w:p w14:paraId="2D45E2DA" w14:textId="77777777" w:rsidR="00EF4DF0" w:rsidRDefault="00EF4DF0" w:rsidP="00924CA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26715"/>
    <w:multiLevelType w:val="hybridMultilevel"/>
    <w:tmpl w:val="DA34B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4A5D54"/>
    <w:multiLevelType w:val="hybridMultilevel"/>
    <w:tmpl w:val="3CAE6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CB059A"/>
    <w:multiLevelType w:val="hybridMultilevel"/>
    <w:tmpl w:val="917CA4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4348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65555781">
    <w:abstractNumId w:val="1"/>
  </w:num>
  <w:num w:numId="2" w16cid:durableId="527567325">
    <w:abstractNumId w:val="2"/>
  </w:num>
  <w:num w:numId="3" w16cid:durableId="1167672071">
    <w:abstractNumId w:val="0"/>
  </w:num>
  <w:num w:numId="4" w16cid:durableId="107486068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52"/>
    <w:rsid w:val="00002A6E"/>
    <w:rsid w:val="0000552B"/>
    <w:rsid w:val="00005CFC"/>
    <w:rsid w:val="00005EB2"/>
    <w:rsid w:val="00006717"/>
    <w:rsid w:val="00007092"/>
    <w:rsid w:val="0001083D"/>
    <w:rsid w:val="0001421F"/>
    <w:rsid w:val="00017B92"/>
    <w:rsid w:val="00021166"/>
    <w:rsid w:val="00021A20"/>
    <w:rsid w:val="000245C5"/>
    <w:rsid w:val="00025492"/>
    <w:rsid w:val="00025841"/>
    <w:rsid w:val="000264F0"/>
    <w:rsid w:val="00026E14"/>
    <w:rsid w:val="00034666"/>
    <w:rsid w:val="000355F3"/>
    <w:rsid w:val="00035D49"/>
    <w:rsid w:val="0003678B"/>
    <w:rsid w:val="00036BA7"/>
    <w:rsid w:val="00041768"/>
    <w:rsid w:val="00043EC7"/>
    <w:rsid w:val="000448E4"/>
    <w:rsid w:val="00046FF4"/>
    <w:rsid w:val="00047155"/>
    <w:rsid w:val="00050BDD"/>
    <w:rsid w:val="00050FAA"/>
    <w:rsid w:val="00052C23"/>
    <w:rsid w:val="00054FAC"/>
    <w:rsid w:val="000602E1"/>
    <w:rsid w:val="00062396"/>
    <w:rsid w:val="0006435B"/>
    <w:rsid w:val="000668D8"/>
    <w:rsid w:val="00067AD8"/>
    <w:rsid w:val="00085C34"/>
    <w:rsid w:val="00087BFA"/>
    <w:rsid w:val="000A1F81"/>
    <w:rsid w:val="000A32B9"/>
    <w:rsid w:val="000A5772"/>
    <w:rsid w:val="000A6CC8"/>
    <w:rsid w:val="000B0773"/>
    <w:rsid w:val="000B3966"/>
    <w:rsid w:val="000B7564"/>
    <w:rsid w:val="000C0DA5"/>
    <w:rsid w:val="000C264C"/>
    <w:rsid w:val="000C3CC4"/>
    <w:rsid w:val="000C41EF"/>
    <w:rsid w:val="000C4915"/>
    <w:rsid w:val="000D5380"/>
    <w:rsid w:val="000E08A6"/>
    <w:rsid w:val="000E1CC1"/>
    <w:rsid w:val="000E4D60"/>
    <w:rsid w:val="000E5B34"/>
    <w:rsid w:val="000E5B94"/>
    <w:rsid w:val="000E72CA"/>
    <w:rsid w:val="000E7AB4"/>
    <w:rsid w:val="00100A44"/>
    <w:rsid w:val="001035BD"/>
    <w:rsid w:val="00105A54"/>
    <w:rsid w:val="00106636"/>
    <w:rsid w:val="00113520"/>
    <w:rsid w:val="001237BA"/>
    <w:rsid w:val="00123855"/>
    <w:rsid w:val="001248DE"/>
    <w:rsid w:val="0012688A"/>
    <w:rsid w:val="00126EBD"/>
    <w:rsid w:val="00132AA2"/>
    <w:rsid w:val="00132B24"/>
    <w:rsid w:val="001376DC"/>
    <w:rsid w:val="001376FA"/>
    <w:rsid w:val="00140D63"/>
    <w:rsid w:val="00143EC0"/>
    <w:rsid w:val="00145E27"/>
    <w:rsid w:val="001504F4"/>
    <w:rsid w:val="00151622"/>
    <w:rsid w:val="00155086"/>
    <w:rsid w:val="00155C79"/>
    <w:rsid w:val="0015756A"/>
    <w:rsid w:val="00160D73"/>
    <w:rsid w:val="001636F6"/>
    <w:rsid w:val="00164B82"/>
    <w:rsid w:val="00165349"/>
    <w:rsid w:val="001726A0"/>
    <w:rsid w:val="0017310F"/>
    <w:rsid w:val="00184B38"/>
    <w:rsid w:val="00186829"/>
    <w:rsid w:val="001869A9"/>
    <w:rsid w:val="00186E87"/>
    <w:rsid w:val="00194CB1"/>
    <w:rsid w:val="00196309"/>
    <w:rsid w:val="00196CE6"/>
    <w:rsid w:val="001A4272"/>
    <w:rsid w:val="001B04B6"/>
    <w:rsid w:val="001B19CC"/>
    <w:rsid w:val="001B1ECB"/>
    <w:rsid w:val="001B6E3F"/>
    <w:rsid w:val="001C1B24"/>
    <w:rsid w:val="001C42E8"/>
    <w:rsid w:val="001D1173"/>
    <w:rsid w:val="001D2198"/>
    <w:rsid w:val="001D28DF"/>
    <w:rsid w:val="001D2C18"/>
    <w:rsid w:val="001D51E2"/>
    <w:rsid w:val="001D66CC"/>
    <w:rsid w:val="001E0B00"/>
    <w:rsid w:val="001E30D1"/>
    <w:rsid w:val="001F075D"/>
    <w:rsid w:val="001F0960"/>
    <w:rsid w:val="001F312A"/>
    <w:rsid w:val="001F3905"/>
    <w:rsid w:val="001F474A"/>
    <w:rsid w:val="001F6D67"/>
    <w:rsid w:val="001F756C"/>
    <w:rsid w:val="002023A2"/>
    <w:rsid w:val="00205928"/>
    <w:rsid w:val="00205D4E"/>
    <w:rsid w:val="00212747"/>
    <w:rsid w:val="00213AD5"/>
    <w:rsid w:val="00217500"/>
    <w:rsid w:val="0022095F"/>
    <w:rsid w:val="00225628"/>
    <w:rsid w:val="00226E8C"/>
    <w:rsid w:val="00231BCF"/>
    <w:rsid w:val="00234777"/>
    <w:rsid w:val="002520B3"/>
    <w:rsid w:val="00256E6A"/>
    <w:rsid w:val="002602F5"/>
    <w:rsid w:val="002606F5"/>
    <w:rsid w:val="00261CE9"/>
    <w:rsid w:val="00262D78"/>
    <w:rsid w:val="0027136D"/>
    <w:rsid w:val="00273653"/>
    <w:rsid w:val="0027522E"/>
    <w:rsid w:val="002757BD"/>
    <w:rsid w:val="0027607B"/>
    <w:rsid w:val="002771E2"/>
    <w:rsid w:val="00280956"/>
    <w:rsid w:val="00283EE4"/>
    <w:rsid w:val="00284F16"/>
    <w:rsid w:val="00285892"/>
    <w:rsid w:val="00290A08"/>
    <w:rsid w:val="002914A2"/>
    <w:rsid w:val="002A10BD"/>
    <w:rsid w:val="002A381B"/>
    <w:rsid w:val="002B263E"/>
    <w:rsid w:val="002B4B34"/>
    <w:rsid w:val="002B5C33"/>
    <w:rsid w:val="002B7848"/>
    <w:rsid w:val="002C01B6"/>
    <w:rsid w:val="002C3555"/>
    <w:rsid w:val="002C3ADA"/>
    <w:rsid w:val="002C62F0"/>
    <w:rsid w:val="002D3904"/>
    <w:rsid w:val="002D45C2"/>
    <w:rsid w:val="002D5551"/>
    <w:rsid w:val="002D5981"/>
    <w:rsid w:val="002D7E5E"/>
    <w:rsid w:val="002E0865"/>
    <w:rsid w:val="002E3923"/>
    <w:rsid w:val="002E3D31"/>
    <w:rsid w:val="002E5052"/>
    <w:rsid w:val="002E6CE7"/>
    <w:rsid w:val="002E6DBE"/>
    <w:rsid w:val="002F0C85"/>
    <w:rsid w:val="002F169C"/>
    <w:rsid w:val="002F3488"/>
    <w:rsid w:val="002F3801"/>
    <w:rsid w:val="00303839"/>
    <w:rsid w:val="003040CE"/>
    <w:rsid w:val="00314EAF"/>
    <w:rsid w:val="00316B02"/>
    <w:rsid w:val="0032671A"/>
    <w:rsid w:val="0033023A"/>
    <w:rsid w:val="0033059C"/>
    <w:rsid w:val="003415B3"/>
    <w:rsid w:val="0034399E"/>
    <w:rsid w:val="00344B95"/>
    <w:rsid w:val="00345B58"/>
    <w:rsid w:val="00345CA0"/>
    <w:rsid w:val="00350258"/>
    <w:rsid w:val="003576EE"/>
    <w:rsid w:val="00360E0A"/>
    <w:rsid w:val="00360F85"/>
    <w:rsid w:val="0036190B"/>
    <w:rsid w:val="003630A1"/>
    <w:rsid w:val="003711FC"/>
    <w:rsid w:val="0037162A"/>
    <w:rsid w:val="00371A48"/>
    <w:rsid w:val="00372E7B"/>
    <w:rsid w:val="003763BF"/>
    <w:rsid w:val="00380432"/>
    <w:rsid w:val="00380511"/>
    <w:rsid w:val="0038175B"/>
    <w:rsid w:val="003817C4"/>
    <w:rsid w:val="00383F9D"/>
    <w:rsid w:val="0039178B"/>
    <w:rsid w:val="00397912"/>
    <w:rsid w:val="003A27BC"/>
    <w:rsid w:val="003A3F85"/>
    <w:rsid w:val="003A54DB"/>
    <w:rsid w:val="003A570A"/>
    <w:rsid w:val="003B069B"/>
    <w:rsid w:val="003B3C30"/>
    <w:rsid w:val="003B6EF8"/>
    <w:rsid w:val="003B740E"/>
    <w:rsid w:val="003C40B2"/>
    <w:rsid w:val="003C4B41"/>
    <w:rsid w:val="003C6836"/>
    <w:rsid w:val="003D03A0"/>
    <w:rsid w:val="003D0462"/>
    <w:rsid w:val="003D11D4"/>
    <w:rsid w:val="003D454B"/>
    <w:rsid w:val="003D6375"/>
    <w:rsid w:val="003D683B"/>
    <w:rsid w:val="003E0D13"/>
    <w:rsid w:val="003E368D"/>
    <w:rsid w:val="003F3FB9"/>
    <w:rsid w:val="003F49FF"/>
    <w:rsid w:val="003F6C36"/>
    <w:rsid w:val="003F6E24"/>
    <w:rsid w:val="00400598"/>
    <w:rsid w:val="00400C13"/>
    <w:rsid w:val="00405EB8"/>
    <w:rsid w:val="0041395E"/>
    <w:rsid w:val="00416647"/>
    <w:rsid w:val="00417011"/>
    <w:rsid w:val="004203AF"/>
    <w:rsid w:val="0042130A"/>
    <w:rsid w:val="00423011"/>
    <w:rsid w:val="00425632"/>
    <w:rsid w:val="00426D50"/>
    <w:rsid w:val="00433A83"/>
    <w:rsid w:val="0043555A"/>
    <w:rsid w:val="00440F7C"/>
    <w:rsid w:val="00443461"/>
    <w:rsid w:val="00446D80"/>
    <w:rsid w:val="004504AB"/>
    <w:rsid w:val="00452CEE"/>
    <w:rsid w:val="00454AB4"/>
    <w:rsid w:val="0046066B"/>
    <w:rsid w:val="00460A0C"/>
    <w:rsid w:val="004610D2"/>
    <w:rsid w:val="00465419"/>
    <w:rsid w:val="00470337"/>
    <w:rsid w:val="00481C5B"/>
    <w:rsid w:val="00482577"/>
    <w:rsid w:val="0048636C"/>
    <w:rsid w:val="00487D70"/>
    <w:rsid w:val="004940B7"/>
    <w:rsid w:val="0049527B"/>
    <w:rsid w:val="00496F36"/>
    <w:rsid w:val="004A2307"/>
    <w:rsid w:val="004A4C7D"/>
    <w:rsid w:val="004A6F43"/>
    <w:rsid w:val="004B1618"/>
    <w:rsid w:val="004C1B66"/>
    <w:rsid w:val="004D03C1"/>
    <w:rsid w:val="004D0D4F"/>
    <w:rsid w:val="004D6EBE"/>
    <w:rsid w:val="004E1736"/>
    <w:rsid w:val="004E1BBA"/>
    <w:rsid w:val="004E3EFB"/>
    <w:rsid w:val="004E4346"/>
    <w:rsid w:val="004F08E9"/>
    <w:rsid w:val="004F0F32"/>
    <w:rsid w:val="004F2001"/>
    <w:rsid w:val="004F5F09"/>
    <w:rsid w:val="004F6681"/>
    <w:rsid w:val="0050104D"/>
    <w:rsid w:val="00504205"/>
    <w:rsid w:val="00504DD2"/>
    <w:rsid w:val="00510355"/>
    <w:rsid w:val="0051149D"/>
    <w:rsid w:val="00514FC0"/>
    <w:rsid w:val="00515356"/>
    <w:rsid w:val="00517185"/>
    <w:rsid w:val="00517708"/>
    <w:rsid w:val="0052022F"/>
    <w:rsid w:val="00520CD8"/>
    <w:rsid w:val="00521801"/>
    <w:rsid w:val="00522F6F"/>
    <w:rsid w:val="0052476B"/>
    <w:rsid w:val="0052485E"/>
    <w:rsid w:val="005258A6"/>
    <w:rsid w:val="0052718B"/>
    <w:rsid w:val="00535CF2"/>
    <w:rsid w:val="005431CB"/>
    <w:rsid w:val="0054728D"/>
    <w:rsid w:val="00555D9E"/>
    <w:rsid w:val="00555E65"/>
    <w:rsid w:val="005575D2"/>
    <w:rsid w:val="00562B1F"/>
    <w:rsid w:val="00563315"/>
    <w:rsid w:val="00564E8A"/>
    <w:rsid w:val="00565D64"/>
    <w:rsid w:val="00566900"/>
    <w:rsid w:val="005719BE"/>
    <w:rsid w:val="00582087"/>
    <w:rsid w:val="00582E9F"/>
    <w:rsid w:val="00585D1B"/>
    <w:rsid w:val="0059013A"/>
    <w:rsid w:val="005933B8"/>
    <w:rsid w:val="00595EBB"/>
    <w:rsid w:val="00596389"/>
    <w:rsid w:val="005A0CD0"/>
    <w:rsid w:val="005A20C1"/>
    <w:rsid w:val="005A34D8"/>
    <w:rsid w:val="005B5900"/>
    <w:rsid w:val="005B59FB"/>
    <w:rsid w:val="005C106F"/>
    <w:rsid w:val="005C2987"/>
    <w:rsid w:val="005D0B3D"/>
    <w:rsid w:val="005D0E75"/>
    <w:rsid w:val="005D16CA"/>
    <w:rsid w:val="005E051B"/>
    <w:rsid w:val="005E0F86"/>
    <w:rsid w:val="005E3BFD"/>
    <w:rsid w:val="005E658E"/>
    <w:rsid w:val="005F64D7"/>
    <w:rsid w:val="006001BB"/>
    <w:rsid w:val="00610528"/>
    <w:rsid w:val="00611A24"/>
    <w:rsid w:val="00612223"/>
    <w:rsid w:val="006142A0"/>
    <w:rsid w:val="006147AA"/>
    <w:rsid w:val="00616175"/>
    <w:rsid w:val="00617000"/>
    <w:rsid w:val="00624DBF"/>
    <w:rsid w:val="0062695B"/>
    <w:rsid w:val="00626A28"/>
    <w:rsid w:val="006303C4"/>
    <w:rsid w:val="006369D9"/>
    <w:rsid w:val="006476A6"/>
    <w:rsid w:val="00647C21"/>
    <w:rsid w:val="00647E23"/>
    <w:rsid w:val="006501B8"/>
    <w:rsid w:val="00651D24"/>
    <w:rsid w:val="00652BC7"/>
    <w:rsid w:val="006533AF"/>
    <w:rsid w:val="00654D30"/>
    <w:rsid w:val="006572DC"/>
    <w:rsid w:val="006576D3"/>
    <w:rsid w:val="00660EB0"/>
    <w:rsid w:val="0066219C"/>
    <w:rsid w:val="00663901"/>
    <w:rsid w:val="00665817"/>
    <w:rsid w:val="00665A92"/>
    <w:rsid w:val="00665CD3"/>
    <w:rsid w:val="00665D8D"/>
    <w:rsid w:val="00666573"/>
    <w:rsid w:val="00667233"/>
    <w:rsid w:val="00673353"/>
    <w:rsid w:val="006837AB"/>
    <w:rsid w:val="00685F21"/>
    <w:rsid w:val="0068695A"/>
    <w:rsid w:val="006917BF"/>
    <w:rsid w:val="00694F1E"/>
    <w:rsid w:val="006A3D68"/>
    <w:rsid w:val="006A477D"/>
    <w:rsid w:val="006B494E"/>
    <w:rsid w:val="006B7402"/>
    <w:rsid w:val="006B7797"/>
    <w:rsid w:val="006C5832"/>
    <w:rsid w:val="006C583A"/>
    <w:rsid w:val="006C5E19"/>
    <w:rsid w:val="006C70B2"/>
    <w:rsid w:val="006D1124"/>
    <w:rsid w:val="006D3B17"/>
    <w:rsid w:val="006D5825"/>
    <w:rsid w:val="006E2F33"/>
    <w:rsid w:val="006E4C7D"/>
    <w:rsid w:val="006F5278"/>
    <w:rsid w:val="006F6B7C"/>
    <w:rsid w:val="00700F64"/>
    <w:rsid w:val="00702413"/>
    <w:rsid w:val="00704BF1"/>
    <w:rsid w:val="00707104"/>
    <w:rsid w:val="00715200"/>
    <w:rsid w:val="007159E8"/>
    <w:rsid w:val="007166D4"/>
    <w:rsid w:val="007168EE"/>
    <w:rsid w:val="00720756"/>
    <w:rsid w:val="0072214D"/>
    <w:rsid w:val="00724DAC"/>
    <w:rsid w:val="00726585"/>
    <w:rsid w:val="00730206"/>
    <w:rsid w:val="0073526B"/>
    <w:rsid w:val="007362D8"/>
    <w:rsid w:val="00737EE8"/>
    <w:rsid w:val="00741A74"/>
    <w:rsid w:val="00741AB5"/>
    <w:rsid w:val="00743B5A"/>
    <w:rsid w:val="00751208"/>
    <w:rsid w:val="00751877"/>
    <w:rsid w:val="007558AB"/>
    <w:rsid w:val="00755B35"/>
    <w:rsid w:val="00755D27"/>
    <w:rsid w:val="00763B30"/>
    <w:rsid w:val="0076582A"/>
    <w:rsid w:val="00767289"/>
    <w:rsid w:val="00770B3C"/>
    <w:rsid w:val="0077578F"/>
    <w:rsid w:val="00776062"/>
    <w:rsid w:val="0078399B"/>
    <w:rsid w:val="00786580"/>
    <w:rsid w:val="00792C3B"/>
    <w:rsid w:val="00795004"/>
    <w:rsid w:val="00796312"/>
    <w:rsid w:val="007A28DB"/>
    <w:rsid w:val="007A3FEE"/>
    <w:rsid w:val="007A532E"/>
    <w:rsid w:val="007A6A61"/>
    <w:rsid w:val="007B0361"/>
    <w:rsid w:val="007B0461"/>
    <w:rsid w:val="007B08FA"/>
    <w:rsid w:val="007B1418"/>
    <w:rsid w:val="007B37D9"/>
    <w:rsid w:val="007B521C"/>
    <w:rsid w:val="007B5BD6"/>
    <w:rsid w:val="007B779D"/>
    <w:rsid w:val="007C66F9"/>
    <w:rsid w:val="007C69EC"/>
    <w:rsid w:val="007C6FC2"/>
    <w:rsid w:val="007C795B"/>
    <w:rsid w:val="007D03A4"/>
    <w:rsid w:val="007D29DA"/>
    <w:rsid w:val="007E0843"/>
    <w:rsid w:val="007E0CD9"/>
    <w:rsid w:val="007E30FE"/>
    <w:rsid w:val="007E37D8"/>
    <w:rsid w:val="007E4214"/>
    <w:rsid w:val="007E51DA"/>
    <w:rsid w:val="007E64C2"/>
    <w:rsid w:val="007E7D29"/>
    <w:rsid w:val="007F071D"/>
    <w:rsid w:val="007F24B5"/>
    <w:rsid w:val="007F45C8"/>
    <w:rsid w:val="007F68E1"/>
    <w:rsid w:val="00803DDE"/>
    <w:rsid w:val="008074FA"/>
    <w:rsid w:val="008136ED"/>
    <w:rsid w:val="00814AE9"/>
    <w:rsid w:val="008179D9"/>
    <w:rsid w:val="008200DC"/>
    <w:rsid w:val="00827636"/>
    <w:rsid w:val="008303F8"/>
    <w:rsid w:val="008369AA"/>
    <w:rsid w:val="00837A67"/>
    <w:rsid w:val="008414E0"/>
    <w:rsid w:val="00847478"/>
    <w:rsid w:val="008517FE"/>
    <w:rsid w:val="00853586"/>
    <w:rsid w:val="00864DB0"/>
    <w:rsid w:val="00865102"/>
    <w:rsid w:val="0086530A"/>
    <w:rsid w:val="00873132"/>
    <w:rsid w:val="00881B54"/>
    <w:rsid w:val="00882AF0"/>
    <w:rsid w:val="00885CF6"/>
    <w:rsid w:val="0088700E"/>
    <w:rsid w:val="0089236C"/>
    <w:rsid w:val="00894F30"/>
    <w:rsid w:val="00895FD2"/>
    <w:rsid w:val="00896D91"/>
    <w:rsid w:val="008A0AD5"/>
    <w:rsid w:val="008A27E4"/>
    <w:rsid w:val="008A3687"/>
    <w:rsid w:val="008A4DBE"/>
    <w:rsid w:val="008A5ACA"/>
    <w:rsid w:val="008A7896"/>
    <w:rsid w:val="008A7C5E"/>
    <w:rsid w:val="008B3B86"/>
    <w:rsid w:val="008B7B5A"/>
    <w:rsid w:val="008C37EF"/>
    <w:rsid w:val="008C4A65"/>
    <w:rsid w:val="008D05B8"/>
    <w:rsid w:val="008D0E13"/>
    <w:rsid w:val="008D264C"/>
    <w:rsid w:val="008D3A12"/>
    <w:rsid w:val="008D3CCA"/>
    <w:rsid w:val="008E005D"/>
    <w:rsid w:val="008E1C21"/>
    <w:rsid w:val="008E2B51"/>
    <w:rsid w:val="008F36EC"/>
    <w:rsid w:val="008F40B8"/>
    <w:rsid w:val="008F40E9"/>
    <w:rsid w:val="008F5A3B"/>
    <w:rsid w:val="00900023"/>
    <w:rsid w:val="00900C15"/>
    <w:rsid w:val="009021D5"/>
    <w:rsid w:val="0090581D"/>
    <w:rsid w:val="00906D2D"/>
    <w:rsid w:val="00906F26"/>
    <w:rsid w:val="009075F8"/>
    <w:rsid w:val="00912BA1"/>
    <w:rsid w:val="00912DCF"/>
    <w:rsid w:val="009137EF"/>
    <w:rsid w:val="009169FE"/>
    <w:rsid w:val="00921CCC"/>
    <w:rsid w:val="00922A4C"/>
    <w:rsid w:val="00923096"/>
    <w:rsid w:val="009247A3"/>
    <w:rsid w:val="00924CA1"/>
    <w:rsid w:val="00924D3A"/>
    <w:rsid w:val="00927BED"/>
    <w:rsid w:val="00930951"/>
    <w:rsid w:val="00936091"/>
    <w:rsid w:val="009428E8"/>
    <w:rsid w:val="0094306B"/>
    <w:rsid w:val="00946724"/>
    <w:rsid w:val="00951FEC"/>
    <w:rsid w:val="00952488"/>
    <w:rsid w:val="00954A59"/>
    <w:rsid w:val="00954DF4"/>
    <w:rsid w:val="00957540"/>
    <w:rsid w:val="009579F1"/>
    <w:rsid w:val="00957EB3"/>
    <w:rsid w:val="00962F64"/>
    <w:rsid w:val="0096374E"/>
    <w:rsid w:val="00963A80"/>
    <w:rsid w:val="00965D19"/>
    <w:rsid w:val="00967036"/>
    <w:rsid w:val="009670A7"/>
    <w:rsid w:val="0096742F"/>
    <w:rsid w:val="00970C28"/>
    <w:rsid w:val="00976073"/>
    <w:rsid w:val="00976AE1"/>
    <w:rsid w:val="00977F67"/>
    <w:rsid w:val="00982A4F"/>
    <w:rsid w:val="00985932"/>
    <w:rsid w:val="00992042"/>
    <w:rsid w:val="00993114"/>
    <w:rsid w:val="00993F2D"/>
    <w:rsid w:val="009953AD"/>
    <w:rsid w:val="0099571E"/>
    <w:rsid w:val="00996F21"/>
    <w:rsid w:val="009A041D"/>
    <w:rsid w:val="009A1979"/>
    <w:rsid w:val="009A65C6"/>
    <w:rsid w:val="009B0308"/>
    <w:rsid w:val="009B0E36"/>
    <w:rsid w:val="009C02C6"/>
    <w:rsid w:val="009C2966"/>
    <w:rsid w:val="009D049E"/>
    <w:rsid w:val="009D5959"/>
    <w:rsid w:val="009E031B"/>
    <w:rsid w:val="009E40D9"/>
    <w:rsid w:val="009F2259"/>
    <w:rsid w:val="009F4CB5"/>
    <w:rsid w:val="00A002E6"/>
    <w:rsid w:val="00A01AEB"/>
    <w:rsid w:val="00A023EE"/>
    <w:rsid w:val="00A026F1"/>
    <w:rsid w:val="00A03565"/>
    <w:rsid w:val="00A048A9"/>
    <w:rsid w:val="00A04E33"/>
    <w:rsid w:val="00A0693F"/>
    <w:rsid w:val="00A105FB"/>
    <w:rsid w:val="00A15A41"/>
    <w:rsid w:val="00A172BB"/>
    <w:rsid w:val="00A25C1C"/>
    <w:rsid w:val="00A27BE5"/>
    <w:rsid w:val="00A3264B"/>
    <w:rsid w:val="00A35EF9"/>
    <w:rsid w:val="00A36903"/>
    <w:rsid w:val="00A40561"/>
    <w:rsid w:val="00A41E1B"/>
    <w:rsid w:val="00A420CE"/>
    <w:rsid w:val="00A426D8"/>
    <w:rsid w:val="00A453B5"/>
    <w:rsid w:val="00A45FFF"/>
    <w:rsid w:val="00A46198"/>
    <w:rsid w:val="00A478DA"/>
    <w:rsid w:val="00A5084A"/>
    <w:rsid w:val="00A53BC9"/>
    <w:rsid w:val="00A53EAB"/>
    <w:rsid w:val="00A54E63"/>
    <w:rsid w:val="00A56F85"/>
    <w:rsid w:val="00A57A95"/>
    <w:rsid w:val="00A57E1D"/>
    <w:rsid w:val="00A62148"/>
    <w:rsid w:val="00A62897"/>
    <w:rsid w:val="00A75DBB"/>
    <w:rsid w:val="00A80CDA"/>
    <w:rsid w:val="00A81562"/>
    <w:rsid w:val="00A81D55"/>
    <w:rsid w:val="00A855C7"/>
    <w:rsid w:val="00A857D7"/>
    <w:rsid w:val="00A94E2E"/>
    <w:rsid w:val="00A96308"/>
    <w:rsid w:val="00AA153F"/>
    <w:rsid w:val="00AA1803"/>
    <w:rsid w:val="00AA1C0A"/>
    <w:rsid w:val="00AA1D08"/>
    <w:rsid w:val="00AA3519"/>
    <w:rsid w:val="00AA7AFF"/>
    <w:rsid w:val="00AB1AD0"/>
    <w:rsid w:val="00AB2BB4"/>
    <w:rsid w:val="00AB34CE"/>
    <w:rsid w:val="00AC3791"/>
    <w:rsid w:val="00AC3A7F"/>
    <w:rsid w:val="00AC48C0"/>
    <w:rsid w:val="00AD1AA3"/>
    <w:rsid w:val="00AD2DA3"/>
    <w:rsid w:val="00AD6533"/>
    <w:rsid w:val="00AD78E7"/>
    <w:rsid w:val="00AE05F5"/>
    <w:rsid w:val="00AE07FA"/>
    <w:rsid w:val="00AE2504"/>
    <w:rsid w:val="00AE2DF8"/>
    <w:rsid w:val="00AE5CA6"/>
    <w:rsid w:val="00AE62C8"/>
    <w:rsid w:val="00AE6DC7"/>
    <w:rsid w:val="00AF4081"/>
    <w:rsid w:val="00B0296B"/>
    <w:rsid w:val="00B05D45"/>
    <w:rsid w:val="00B1020E"/>
    <w:rsid w:val="00B1210E"/>
    <w:rsid w:val="00B206A6"/>
    <w:rsid w:val="00B2133D"/>
    <w:rsid w:val="00B22987"/>
    <w:rsid w:val="00B23AF9"/>
    <w:rsid w:val="00B240A0"/>
    <w:rsid w:val="00B27BDB"/>
    <w:rsid w:val="00B32B8C"/>
    <w:rsid w:val="00B33856"/>
    <w:rsid w:val="00B377C1"/>
    <w:rsid w:val="00B40373"/>
    <w:rsid w:val="00B405C6"/>
    <w:rsid w:val="00B40CF5"/>
    <w:rsid w:val="00B454F3"/>
    <w:rsid w:val="00B4573A"/>
    <w:rsid w:val="00B4631C"/>
    <w:rsid w:val="00B46D57"/>
    <w:rsid w:val="00B55315"/>
    <w:rsid w:val="00B60EBE"/>
    <w:rsid w:val="00B61B12"/>
    <w:rsid w:val="00B639CC"/>
    <w:rsid w:val="00B64AEC"/>
    <w:rsid w:val="00B656DA"/>
    <w:rsid w:val="00B7146B"/>
    <w:rsid w:val="00B7202C"/>
    <w:rsid w:val="00B8091B"/>
    <w:rsid w:val="00B80958"/>
    <w:rsid w:val="00B80E10"/>
    <w:rsid w:val="00B81105"/>
    <w:rsid w:val="00B81345"/>
    <w:rsid w:val="00B83B4D"/>
    <w:rsid w:val="00B83D2A"/>
    <w:rsid w:val="00B83FCD"/>
    <w:rsid w:val="00B84AB1"/>
    <w:rsid w:val="00B85555"/>
    <w:rsid w:val="00B85921"/>
    <w:rsid w:val="00B85E29"/>
    <w:rsid w:val="00B86E0E"/>
    <w:rsid w:val="00B87E30"/>
    <w:rsid w:val="00B935EB"/>
    <w:rsid w:val="00B9381D"/>
    <w:rsid w:val="00B94589"/>
    <w:rsid w:val="00B9570F"/>
    <w:rsid w:val="00B95BC7"/>
    <w:rsid w:val="00B97FB2"/>
    <w:rsid w:val="00BA06BB"/>
    <w:rsid w:val="00BA105E"/>
    <w:rsid w:val="00BA163F"/>
    <w:rsid w:val="00BA2797"/>
    <w:rsid w:val="00BA6CAE"/>
    <w:rsid w:val="00BB0DCA"/>
    <w:rsid w:val="00BB6382"/>
    <w:rsid w:val="00BC0C35"/>
    <w:rsid w:val="00BC0C61"/>
    <w:rsid w:val="00BC1BB2"/>
    <w:rsid w:val="00BC6369"/>
    <w:rsid w:val="00BC64A6"/>
    <w:rsid w:val="00BD180B"/>
    <w:rsid w:val="00BD1899"/>
    <w:rsid w:val="00BD25BD"/>
    <w:rsid w:val="00BD30C8"/>
    <w:rsid w:val="00BE0005"/>
    <w:rsid w:val="00BE34EE"/>
    <w:rsid w:val="00BE4ABE"/>
    <w:rsid w:val="00BF2C9E"/>
    <w:rsid w:val="00BF6041"/>
    <w:rsid w:val="00BF69A3"/>
    <w:rsid w:val="00BF6C0F"/>
    <w:rsid w:val="00BF70D4"/>
    <w:rsid w:val="00C07B72"/>
    <w:rsid w:val="00C10712"/>
    <w:rsid w:val="00C114F3"/>
    <w:rsid w:val="00C11782"/>
    <w:rsid w:val="00C122D0"/>
    <w:rsid w:val="00C126DA"/>
    <w:rsid w:val="00C14201"/>
    <w:rsid w:val="00C14759"/>
    <w:rsid w:val="00C14DB0"/>
    <w:rsid w:val="00C1506E"/>
    <w:rsid w:val="00C171DF"/>
    <w:rsid w:val="00C175A9"/>
    <w:rsid w:val="00C17FA9"/>
    <w:rsid w:val="00C24B26"/>
    <w:rsid w:val="00C26F2C"/>
    <w:rsid w:val="00C313DA"/>
    <w:rsid w:val="00C316B6"/>
    <w:rsid w:val="00C327AA"/>
    <w:rsid w:val="00C32952"/>
    <w:rsid w:val="00C32A1F"/>
    <w:rsid w:val="00C37CA5"/>
    <w:rsid w:val="00C401E4"/>
    <w:rsid w:val="00C4130F"/>
    <w:rsid w:val="00C46B03"/>
    <w:rsid w:val="00C62EF1"/>
    <w:rsid w:val="00C72193"/>
    <w:rsid w:val="00C73C04"/>
    <w:rsid w:val="00C74A86"/>
    <w:rsid w:val="00C76496"/>
    <w:rsid w:val="00C90CF9"/>
    <w:rsid w:val="00C91592"/>
    <w:rsid w:val="00C91AE4"/>
    <w:rsid w:val="00CA12CF"/>
    <w:rsid w:val="00CA2380"/>
    <w:rsid w:val="00CA4091"/>
    <w:rsid w:val="00CA7707"/>
    <w:rsid w:val="00CA7EC9"/>
    <w:rsid w:val="00CB0DFC"/>
    <w:rsid w:val="00CB2461"/>
    <w:rsid w:val="00CB4A9D"/>
    <w:rsid w:val="00CB7304"/>
    <w:rsid w:val="00CB7573"/>
    <w:rsid w:val="00CB79BC"/>
    <w:rsid w:val="00CC229C"/>
    <w:rsid w:val="00CC5FB2"/>
    <w:rsid w:val="00CD0FE4"/>
    <w:rsid w:val="00CD1DEF"/>
    <w:rsid w:val="00CD2EC1"/>
    <w:rsid w:val="00CE13AF"/>
    <w:rsid w:val="00CE2054"/>
    <w:rsid w:val="00CE28C9"/>
    <w:rsid w:val="00CE67C9"/>
    <w:rsid w:val="00CF18DB"/>
    <w:rsid w:val="00CF1C18"/>
    <w:rsid w:val="00CF7A60"/>
    <w:rsid w:val="00D01814"/>
    <w:rsid w:val="00D02525"/>
    <w:rsid w:val="00D055F7"/>
    <w:rsid w:val="00D11947"/>
    <w:rsid w:val="00D1425A"/>
    <w:rsid w:val="00D148D6"/>
    <w:rsid w:val="00D14B22"/>
    <w:rsid w:val="00D2394C"/>
    <w:rsid w:val="00D24970"/>
    <w:rsid w:val="00D25FE7"/>
    <w:rsid w:val="00D26C23"/>
    <w:rsid w:val="00D27341"/>
    <w:rsid w:val="00D30131"/>
    <w:rsid w:val="00D302D9"/>
    <w:rsid w:val="00D317E9"/>
    <w:rsid w:val="00D33F75"/>
    <w:rsid w:val="00D34AC7"/>
    <w:rsid w:val="00D376D4"/>
    <w:rsid w:val="00D41CD8"/>
    <w:rsid w:val="00D512E2"/>
    <w:rsid w:val="00D534AD"/>
    <w:rsid w:val="00D54B40"/>
    <w:rsid w:val="00D6577F"/>
    <w:rsid w:val="00D72626"/>
    <w:rsid w:val="00D7484E"/>
    <w:rsid w:val="00D750B0"/>
    <w:rsid w:val="00D7516C"/>
    <w:rsid w:val="00D77AF4"/>
    <w:rsid w:val="00D77CBB"/>
    <w:rsid w:val="00D81AAD"/>
    <w:rsid w:val="00D8247D"/>
    <w:rsid w:val="00D836E9"/>
    <w:rsid w:val="00D86C9C"/>
    <w:rsid w:val="00D91368"/>
    <w:rsid w:val="00D916B2"/>
    <w:rsid w:val="00D918D9"/>
    <w:rsid w:val="00D91BF6"/>
    <w:rsid w:val="00D92A91"/>
    <w:rsid w:val="00D93A50"/>
    <w:rsid w:val="00DA0C4A"/>
    <w:rsid w:val="00DA36E3"/>
    <w:rsid w:val="00DA61A7"/>
    <w:rsid w:val="00DA7901"/>
    <w:rsid w:val="00DB240C"/>
    <w:rsid w:val="00DB4566"/>
    <w:rsid w:val="00DB4E8A"/>
    <w:rsid w:val="00DC1C73"/>
    <w:rsid w:val="00DC280B"/>
    <w:rsid w:val="00DC51B1"/>
    <w:rsid w:val="00DC6011"/>
    <w:rsid w:val="00DD3DCC"/>
    <w:rsid w:val="00DD57B6"/>
    <w:rsid w:val="00DD6744"/>
    <w:rsid w:val="00DD6B5E"/>
    <w:rsid w:val="00DD6E59"/>
    <w:rsid w:val="00DE07F6"/>
    <w:rsid w:val="00DF4024"/>
    <w:rsid w:val="00E0252C"/>
    <w:rsid w:val="00E06B79"/>
    <w:rsid w:val="00E13809"/>
    <w:rsid w:val="00E31F61"/>
    <w:rsid w:val="00E3539A"/>
    <w:rsid w:val="00E4125C"/>
    <w:rsid w:val="00E4274B"/>
    <w:rsid w:val="00E42B0D"/>
    <w:rsid w:val="00E43C41"/>
    <w:rsid w:val="00E50EA3"/>
    <w:rsid w:val="00E5197D"/>
    <w:rsid w:val="00E51EBA"/>
    <w:rsid w:val="00E52AC1"/>
    <w:rsid w:val="00E53451"/>
    <w:rsid w:val="00E57176"/>
    <w:rsid w:val="00E5727D"/>
    <w:rsid w:val="00E605E0"/>
    <w:rsid w:val="00E6575E"/>
    <w:rsid w:val="00E719B0"/>
    <w:rsid w:val="00E75FAD"/>
    <w:rsid w:val="00E80C11"/>
    <w:rsid w:val="00E83D41"/>
    <w:rsid w:val="00E8473B"/>
    <w:rsid w:val="00E85095"/>
    <w:rsid w:val="00E85276"/>
    <w:rsid w:val="00E871E9"/>
    <w:rsid w:val="00E9012D"/>
    <w:rsid w:val="00E91B42"/>
    <w:rsid w:val="00E94EF4"/>
    <w:rsid w:val="00EA614B"/>
    <w:rsid w:val="00EA7C3A"/>
    <w:rsid w:val="00EA7DB5"/>
    <w:rsid w:val="00EB1826"/>
    <w:rsid w:val="00EB2CFA"/>
    <w:rsid w:val="00EB3527"/>
    <w:rsid w:val="00EB3D27"/>
    <w:rsid w:val="00EB3F03"/>
    <w:rsid w:val="00EB5DBC"/>
    <w:rsid w:val="00EB7B0E"/>
    <w:rsid w:val="00EC27B5"/>
    <w:rsid w:val="00EC3B29"/>
    <w:rsid w:val="00EC3BC4"/>
    <w:rsid w:val="00ED2523"/>
    <w:rsid w:val="00ED2B47"/>
    <w:rsid w:val="00ED4FE5"/>
    <w:rsid w:val="00ED684A"/>
    <w:rsid w:val="00ED7EB3"/>
    <w:rsid w:val="00EE0840"/>
    <w:rsid w:val="00EE142D"/>
    <w:rsid w:val="00EE7ECF"/>
    <w:rsid w:val="00EF31FD"/>
    <w:rsid w:val="00EF4DF0"/>
    <w:rsid w:val="00EF5735"/>
    <w:rsid w:val="00F03C5A"/>
    <w:rsid w:val="00F05A41"/>
    <w:rsid w:val="00F05D7B"/>
    <w:rsid w:val="00F07125"/>
    <w:rsid w:val="00F123D6"/>
    <w:rsid w:val="00F127DE"/>
    <w:rsid w:val="00F13680"/>
    <w:rsid w:val="00F15DB3"/>
    <w:rsid w:val="00F15FDD"/>
    <w:rsid w:val="00F16F2F"/>
    <w:rsid w:val="00F20816"/>
    <w:rsid w:val="00F24400"/>
    <w:rsid w:val="00F24E0A"/>
    <w:rsid w:val="00F24EE3"/>
    <w:rsid w:val="00F2647B"/>
    <w:rsid w:val="00F31BBC"/>
    <w:rsid w:val="00F32A99"/>
    <w:rsid w:val="00F33B14"/>
    <w:rsid w:val="00F36736"/>
    <w:rsid w:val="00F367D4"/>
    <w:rsid w:val="00F47D7A"/>
    <w:rsid w:val="00F6331A"/>
    <w:rsid w:val="00F65189"/>
    <w:rsid w:val="00F66A8C"/>
    <w:rsid w:val="00F66B9A"/>
    <w:rsid w:val="00F702BC"/>
    <w:rsid w:val="00F7346E"/>
    <w:rsid w:val="00F744E6"/>
    <w:rsid w:val="00F77B7B"/>
    <w:rsid w:val="00F83A00"/>
    <w:rsid w:val="00F86655"/>
    <w:rsid w:val="00F9205C"/>
    <w:rsid w:val="00F92532"/>
    <w:rsid w:val="00F94561"/>
    <w:rsid w:val="00F9674B"/>
    <w:rsid w:val="00F96B1A"/>
    <w:rsid w:val="00FA0137"/>
    <w:rsid w:val="00FA0B68"/>
    <w:rsid w:val="00FA152F"/>
    <w:rsid w:val="00FA5F83"/>
    <w:rsid w:val="00FB1A20"/>
    <w:rsid w:val="00FB30BF"/>
    <w:rsid w:val="00FB573B"/>
    <w:rsid w:val="00FC34EC"/>
    <w:rsid w:val="00FC5E0B"/>
    <w:rsid w:val="00FD37DB"/>
    <w:rsid w:val="00FE0386"/>
    <w:rsid w:val="00FE0FBF"/>
    <w:rsid w:val="00FE1554"/>
    <w:rsid w:val="00FE70D0"/>
    <w:rsid w:val="00FE71D7"/>
    <w:rsid w:val="00FE7833"/>
    <w:rsid w:val="00FE78DB"/>
    <w:rsid w:val="00FF2197"/>
    <w:rsid w:val="00FF2C1C"/>
    <w:rsid w:val="00FF3696"/>
    <w:rsid w:val="00FF3C2D"/>
    <w:rsid w:val="00FF6DF2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BE8FFF5"/>
  <w15:docId w15:val="{3E9082ED-E555-1341-8CFF-8515E1EF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7E1D"/>
    <w:rPr>
      <w:sz w:val="24"/>
    </w:rPr>
  </w:style>
  <w:style w:type="paragraph" w:styleId="Heading1">
    <w:name w:val="heading 1"/>
    <w:basedOn w:val="Normal"/>
    <w:next w:val="Normal"/>
    <w:qFormat/>
    <w:rsid w:val="00A57E1D"/>
    <w:pPr>
      <w:keepNext/>
      <w:jc w:val="both"/>
      <w:outlineLvl w:val="0"/>
    </w:pPr>
    <w:rPr>
      <w:rFonts w:ascii="Arial" w:hAnsi="Arial"/>
      <w:b/>
      <w:sz w:val="22"/>
      <w:lang w:val="pt-PT"/>
    </w:rPr>
  </w:style>
  <w:style w:type="paragraph" w:styleId="Heading2">
    <w:name w:val="heading 2"/>
    <w:basedOn w:val="Normal"/>
    <w:next w:val="Normal"/>
    <w:qFormat/>
    <w:rsid w:val="00A57E1D"/>
    <w:pPr>
      <w:keepNext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jc w:val="both"/>
      <w:outlineLvl w:val="1"/>
    </w:pPr>
    <w:rPr>
      <w:rFonts w:ascii="Arial" w:hAnsi="Arial"/>
    </w:rPr>
  </w:style>
  <w:style w:type="paragraph" w:styleId="Heading3">
    <w:name w:val="heading 3"/>
    <w:basedOn w:val="Normal"/>
    <w:next w:val="Normal"/>
    <w:qFormat/>
    <w:rsid w:val="00A57E1D"/>
    <w:pPr>
      <w:keepNext/>
      <w:pBdr>
        <w:top w:val="single" w:sz="18" w:space="1" w:color="auto"/>
        <w:left w:val="single" w:sz="18" w:space="1" w:color="auto"/>
        <w:bottom w:val="single" w:sz="18" w:space="0" w:color="auto"/>
        <w:right w:val="single" w:sz="18" w:space="1" w:color="auto"/>
      </w:pBdr>
      <w:spacing w:before="60" w:after="60"/>
      <w:ind w:left="852" w:hanging="852"/>
      <w:jc w:val="both"/>
      <w:outlineLvl w:val="2"/>
    </w:pPr>
  </w:style>
  <w:style w:type="paragraph" w:styleId="Heading4">
    <w:name w:val="heading 4"/>
    <w:basedOn w:val="Normal"/>
    <w:next w:val="Normal"/>
    <w:qFormat/>
    <w:rsid w:val="00A57E1D"/>
    <w:pPr>
      <w:keepNext/>
      <w:pBdr>
        <w:top w:val="single" w:sz="18" w:space="1" w:color="auto"/>
        <w:left w:val="single" w:sz="18" w:space="1" w:color="auto"/>
        <w:bottom w:val="single" w:sz="18" w:space="0" w:color="auto"/>
        <w:right w:val="single" w:sz="18" w:space="1" w:color="auto"/>
      </w:pBdr>
      <w:spacing w:before="60" w:after="60"/>
      <w:ind w:firstLine="851"/>
      <w:jc w:val="both"/>
      <w:outlineLvl w:val="3"/>
    </w:pPr>
  </w:style>
  <w:style w:type="paragraph" w:styleId="Heading5">
    <w:name w:val="heading 5"/>
    <w:basedOn w:val="Normal"/>
    <w:next w:val="Normal"/>
    <w:qFormat/>
    <w:rsid w:val="00A57E1D"/>
    <w:pPr>
      <w:keepNext/>
      <w:pBdr>
        <w:top w:val="single" w:sz="18" w:space="1" w:color="auto"/>
        <w:left w:val="single" w:sz="18" w:space="1" w:color="auto"/>
        <w:bottom w:val="single" w:sz="18" w:space="0" w:color="auto"/>
        <w:right w:val="single" w:sz="18" w:space="1" w:color="auto"/>
      </w:pBdr>
      <w:spacing w:before="60" w:after="60"/>
      <w:ind w:firstLine="709"/>
      <w:jc w:val="both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A57E1D"/>
    <w:pPr>
      <w:keepNext/>
      <w:pBdr>
        <w:top w:val="single" w:sz="18" w:space="1" w:color="auto"/>
        <w:left w:val="single" w:sz="18" w:space="1" w:color="auto"/>
        <w:bottom w:val="single" w:sz="18" w:space="0" w:color="auto"/>
        <w:right w:val="single" w:sz="18" w:space="1" w:color="auto"/>
      </w:pBdr>
      <w:spacing w:before="60" w:after="60"/>
      <w:jc w:val="both"/>
      <w:outlineLvl w:val="5"/>
    </w:pPr>
    <w:rPr>
      <w:rFonts w:ascii="Arial" w:hAnsi="Arial"/>
    </w:rPr>
  </w:style>
  <w:style w:type="paragraph" w:styleId="Heading7">
    <w:name w:val="heading 7"/>
    <w:basedOn w:val="Normal"/>
    <w:next w:val="Normal"/>
    <w:qFormat/>
    <w:rsid w:val="00A57E1D"/>
    <w:pPr>
      <w:keepNext/>
      <w:outlineLvl w:val="6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rsid w:val="00A57E1D"/>
    <w:pPr>
      <w:keepNext/>
      <w:outlineLvl w:val="7"/>
    </w:pPr>
    <w:rPr>
      <w:rFonts w:ascii="Arial" w:hAnsi="Arial"/>
      <w:b/>
      <w:color w:val="0000FF"/>
      <w:sz w:val="22"/>
    </w:rPr>
  </w:style>
  <w:style w:type="paragraph" w:styleId="Heading9">
    <w:name w:val="heading 9"/>
    <w:basedOn w:val="Normal"/>
    <w:next w:val="Normal"/>
    <w:qFormat/>
    <w:rsid w:val="00A57E1D"/>
    <w:pPr>
      <w:keepNext/>
      <w:jc w:val="both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57E1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A57E1D"/>
    <w:pPr>
      <w:tabs>
        <w:tab w:val="center" w:pos="4419"/>
        <w:tab w:val="right" w:pos="8838"/>
      </w:tabs>
    </w:pPr>
  </w:style>
  <w:style w:type="paragraph" w:styleId="BodyText3">
    <w:name w:val="Body Text 3"/>
    <w:basedOn w:val="Normal"/>
    <w:rsid w:val="00A57E1D"/>
    <w:pPr>
      <w:jc w:val="center"/>
    </w:pPr>
    <w:rPr>
      <w:sz w:val="32"/>
    </w:rPr>
  </w:style>
  <w:style w:type="paragraph" w:styleId="BodyTextIndent">
    <w:name w:val="Body Text Indent"/>
    <w:basedOn w:val="Normal"/>
    <w:rsid w:val="00A57E1D"/>
    <w:pPr>
      <w:ind w:left="375"/>
      <w:jc w:val="both"/>
    </w:pPr>
    <w:rPr>
      <w:sz w:val="32"/>
      <w:lang w:val="pt-PT"/>
    </w:rPr>
  </w:style>
  <w:style w:type="paragraph" w:styleId="BodyText">
    <w:name w:val="Body Text"/>
    <w:basedOn w:val="Normal"/>
    <w:rsid w:val="00A57E1D"/>
    <w:pPr>
      <w:spacing w:line="360" w:lineRule="auto"/>
    </w:pPr>
    <w:rPr>
      <w:rFonts w:ascii="Arial" w:hAnsi="Arial"/>
      <w:sz w:val="28"/>
      <w:lang w:val="pt-PT"/>
    </w:rPr>
  </w:style>
  <w:style w:type="character" w:styleId="Hyperlink">
    <w:name w:val="Hyperlink"/>
    <w:rsid w:val="00A57E1D"/>
    <w:rPr>
      <w:color w:val="0000FF"/>
      <w:u w:val="single"/>
    </w:rPr>
  </w:style>
  <w:style w:type="character" w:styleId="FollowedHyperlink">
    <w:name w:val="FollowedHyperlink"/>
    <w:rsid w:val="00A57E1D"/>
    <w:rPr>
      <w:color w:val="800080"/>
      <w:u w:val="single"/>
    </w:rPr>
  </w:style>
  <w:style w:type="paragraph" w:styleId="BodyTextIndent2">
    <w:name w:val="Body Text Indent 2"/>
    <w:basedOn w:val="Normal"/>
    <w:rsid w:val="00A57E1D"/>
    <w:pPr>
      <w:ind w:firstLine="1416"/>
      <w:jc w:val="both"/>
    </w:pPr>
    <w:rPr>
      <w:rFonts w:ascii="Arial" w:hAnsi="Arial"/>
      <w:sz w:val="22"/>
      <w:lang w:val="pt-PT"/>
    </w:rPr>
  </w:style>
  <w:style w:type="paragraph" w:styleId="BodyTextIndent3">
    <w:name w:val="Body Text Indent 3"/>
    <w:basedOn w:val="Normal"/>
    <w:rsid w:val="00A57E1D"/>
    <w:pPr>
      <w:ind w:firstLine="1418"/>
      <w:jc w:val="both"/>
    </w:pPr>
    <w:rPr>
      <w:rFonts w:ascii="Arial" w:hAnsi="Arial"/>
      <w:sz w:val="22"/>
      <w:lang w:val="pt-PT"/>
    </w:rPr>
  </w:style>
  <w:style w:type="paragraph" w:styleId="BodyText2">
    <w:name w:val="Body Text 2"/>
    <w:basedOn w:val="Normal"/>
    <w:rsid w:val="00A57E1D"/>
    <w:pPr>
      <w:tabs>
        <w:tab w:val="left" w:pos="4820"/>
      </w:tabs>
      <w:jc w:val="both"/>
    </w:pPr>
    <w:rPr>
      <w:rFonts w:ascii="Arial" w:hAnsi="Arial"/>
      <w:lang w:val="pt-PT"/>
    </w:rPr>
  </w:style>
  <w:style w:type="paragraph" w:styleId="BalloonText">
    <w:name w:val="Balloon Text"/>
    <w:basedOn w:val="Normal"/>
    <w:semiHidden/>
    <w:rsid w:val="00C329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E3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40D9"/>
    <w:pPr>
      <w:ind w:left="720"/>
      <w:contextualSpacing/>
    </w:pPr>
  </w:style>
  <w:style w:type="character" w:styleId="Strong">
    <w:name w:val="Strong"/>
    <w:uiPriority w:val="22"/>
    <w:qFormat/>
    <w:rsid w:val="00FE71D7"/>
    <w:rPr>
      <w:b/>
      <w:bCs/>
    </w:rPr>
  </w:style>
  <w:style w:type="character" w:styleId="Emphasis">
    <w:name w:val="Emphasis"/>
    <w:uiPriority w:val="20"/>
    <w:qFormat/>
    <w:rsid w:val="00FE71D7"/>
    <w:rPr>
      <w:i/>
      <w:iCs/>
    </w:rPr>
  </w:style>
  <w:style w:type="paragraph" w:customStyle="1" w:styleId="Default">
    <w:name w:val="Default"/>
    <w:rsid w:val="007F071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38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FFFFF"/>
            <w:bottom w:val="none" w:sz="0" w:space="0" w:color="auto"/>
            <w:right w:val="single" w:sz="6" w:space="0" w:color="FFFFFF"/>
          </w:divBdr>
        </w:div>
      </w:divsChild>
    </w:div>
    <w:div w:id="706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CI-REI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A5008-AD0C-40D0-BA61-8E0EF9B2E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C:\Arquivos de Programas\Microsoft Office\Modelos\CI-REITO.DOT</Template>
  <TotalTime>1</TotalTime>
  <Pages>6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 Instituto</vt:lpstr>
    </vt:vector>
  </TitlesOfParts>
  <Company>Instituto Presbiteriano Mackenzie</Company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 Instituto</dc:title>
  <dc:creator>Sepromack</dc:creator>
  <cp:lastModifiedBy>Orlando Bisacchi Coelho</cp:lastModifiedBy>
  <cp:revision>2</cp:revision>
  <cp:lastPrinted>2020-08-18T03:49:00Z</cp:lastPrinted>
  <dcterms:created xsi:type="dcterms:W3CDTF">2023-02-06T23:57:00Z</dcterms:created>
  <dcterms:modified xsi:type="dcterms:W3CDTF">2023-02-06T23:57:00Z</dcterms:modified>
</cp:coreProperties>
</file>